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1BF30" w14:textId="7AC6B1DC" w:rsidR="00E67D47" w:rsidRPr="00EF13B6" w:rsidRDefault="00677758" w:rsidP="00677758">
      <w:pPr>
        <w:tabs>
          <w:tab w:val="num" w:pos="432"/>
        </w:tabs>
        <w:ind w:left="432" w:hanging="432"/>
        <w:jc w:val="center"/>
      </w:pPr>
      <w:r w:rsidRPr="00EF13B6">
        <w:t>[</w:t>
      </w:r>
      <w:r w:rsidR="00E67D47" w:rsidRPr="00EF13B6">
        <w:t xml:space="preserve">List of </w:t>
      </w:r>
      <w:r w:rsidRPr="00EF13B6">
        <w:t>supplies]</w:t>
      </w:r>
    </w:p>
    <w:p w14:paraId="33A237B7" w14:textId="3194D9D7" w:rsidR="00677758" w:rsidRPr="00F056F1" w:rsidRDefault="00677758" w:rsidP="00F056F1">
      <w:pPr>
        <w:pStyle w:val="ListParagraph"/>
        <w:numPr>
          <w:ilvl w:val="0"/>
          <w:numId w:val="22"/>
        </w:numPr>
        <w:tabs>
          <w:tab w:val="num" w:pos="43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6F1">
        <w:rPr>
          <w:rFonts w:ascii="Times New Roman" w:hAnsi="Times New Roman" w:cs="Times New Roman"/>
          <w:sz w:val="24"/>
          <w:szCs w:val="24"/>
        </w:rPr>
        <w:t xml:space="preserve">Raspberry pi 3/power supply </w:t>
      </w:r>
      <w:hyperlink r:id="rId7" w:history="1">
        <w:r w:rsidR="005949C3" w:rsidRPr="00F056F1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5949C3" w:rsidRPr="00F05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2A8DC1" w14:textId="7B91B7D2" w:rsidR="00247746" w:rsidRPr="00F056F1" w:rsidRDefault="00F056F1" w:rsidP="00F056F1">
      <w:pPr>
        <w:pStyle w:val="ListParagraph"/>
        <w:numPr>
          <w:ilvl w:val="0"/>
          <w:numId w:val="22"/>
        </w:numPr>
        <w:tabs>
          <w:tab w:val="num" w:pos="43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Monitor, </w:t>
      </w:r>
      <w:proofErr w:type="gramStart"/>
      <w:r w:rsidR="00247746" w:rsidRPr="00F056F1">
        <w:rPr>
          <w:rFonts w:ascii="Times New Roman" w:hAnsi="Times New Roman" w:cs="Times New Roman"/>
          <w:sz w:val="24"/>
          <w:szCs w:val="24"/>
        </w:rPr>
        <w:t>Mouse</w:t>
      </w:r>
      <w:proofErr w:type="gramEnd"/>
      <w:r w:rsidR="00247746" w:rsidRPr="00F05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47746" w:rsidRPr="00F056F1">
        <w:rPr>
          <w:rFonts w:ascii="Times New Roman" w:hAnsi="Times New Roman" w:cs="Times New Roman"/>
          <w:sz w:val="24"/>
          <w:szCs w:val="24"/>
        </w:rPr>
        <w:t>Keyboard</w:t>
      </w:r>
    </w:p>
    <w:p w14:paraId="18F2D231" w14:textId="7FA08C96" w:rsidR="00247746" w:rsidRPr="00F056F1" w:rsidRDefault="00247746" w:rsidP="00F056F1">
      <w:pPr>
        <w:pStyle w:val="ListParagraph"/>
        <w:numPr>
          <w:ilvl w:val="0"/>
          <w:numId w:val="22"/>
        </w:numPr>
        <w:tabs>
          <w:tab w:val="num" w:pos="43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6F1">
        <w:rPr>
          <w:rFonts w:ascii="Times New Roman" w:hAnsi="Times New Roman" w:cs="Times New Roman"/>
          <w:sz w:val="24"/>
          <w:szCs w:val="24"/>
        </w:rPr>
        <w:t xml:space="preserve">USB to Micro SD card reader </w:t>
      </w:r>
      <w:hyperlink r:id="rId8" w:history="1">
        <w:r w:rsidRPr="00F056F1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15832B5F" w14:textId="0AE37C78" w:rsidR="00677758" w:rsidRPr="00F056F1" w:rsidRDefault="00677758" w:rsidP="00F056F1">
      <w:pPr>
        <w:pStyle w:val="ListParagraph"/>
        <w:numPr>
          <w:ilvl w:val="0"/>
          <w:numId w:val="22"/>
        </w:numPr>
        <w:tabs>
          <w:tab w:val="num" w:pos="43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6F1">
        <w:rPr>
          <w:rFonts w:ascii="Times New Roman" w:hAnsi="Times New Roman" w:cs="Times New Roman"/>
          <w:sz w:val="24"/>
          <w:szCs w:val="24"/>
        </w:rPr>
        <w:t>Raspberry pi case</w:t>
      </w:r>
      <w:r w:rsidR="005949C3" w:rsidRPr="00F056F1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5949C3" w:rsidRPr="00F056F1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F05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A6D054" w14:textId="2FF43C6F" w:rsidR="00677758" w:rsidRPr="00F056F1" w:rsidRDefault="00677758" w:rsidP="00F056F1">
      <w:pPr>
        <w:pStyle w:val="ListParagraph"/>
        <w:numPr>
          <w:ilvl w:val="0"/>
          <w:numId w:val="22"/>
        </w:numPr>
        <w:tabs>
          <w:tab w:val="num" w:pos="43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6F1">
        <w:rPr>
          <w:rFonts w:ascii="Times New Roman" w:hAnsi="Times New Roman" w:cs="Times New Roman"/>
          <w:sz w:val="24"/>
          <w:szCs w:val="24"/>
        </w:rPr>
        <w:t>Raspberry pi camera</w:t>
      </w:r>
      <w:r w:rsidR="005949C3" w:rsidRPr="00F056F1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949C3" w:rsidRPr="00F056F1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F05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312C5" w14:textId="438777FE" w:rsidR="00D72ADD" w:rsidRPr="00F056F1" w:rsidRDefault="00677758" w:rsidP="00F056F1">
      <w:pPr>
        <w:pStyle w:val="ListParagraph"/>
        <w:numPr>
          <w:ilvl w:val="0"/>
          <w:numId w:val="22"/>
        </w:numPr>
        <w:tabs>
          <w:tab w:val="num" w:pos="43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6F1">
        <w:rPr>
          <w:rFonts w:ascii="Times New Roman" w:hAnsi="Times New Roman" w:cs="Times New Roman"/>
          <w:sz w:val="24"/>
          <w:szCs w:val="24"/>
        </w:rPr>
        <w:t>Breadboard Jumper Wires</w:t>
      </w:r>
      <w:r w:rsidR="005949C3" w:rsidRPr="00F056F1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5949C3" w:rsidRPr="00F056F1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D72ADD">
        <w:t xml:space="preserve">- </w:t>
      </w:r>
      <w:r w:rsidR="00D72ADD" w:rsidRPr="00F056F1">
        <w:rPr>
          <w:rFonts w:ascii="Times New Roman" w:hAnsi="Times New Roman" w:cs="Times New Roman"/>
          <w:sz w:val="24"/>
          <w:szCs w:val="24"/>
        </w:rPr>
        <w:t>only get these of the ones provided with the AM2303 are too short for your project</w:t>
      </w:r>
    </w:p>
    <w:p w14:paraId="2A483A60" w14:textId="34AA18EA" w:rsidR="005949C3" w:rsidRPr="00F056F1" w:rsidRDefault="002A07F8" w:rsidP="00F056F1">
      <w:pPr>
        <w:pStyle w:val="ListParagraph"/>
        <w:numPr>
          <w:ilvl w:val="0"/>
          <w:numId w:val="22"/>
        </w:numPr>
        <w:tabs>
          <w:tab w:val="num" w:pos="43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6F1">
        <w:rPr>
          <w:rFonts w:ascii="Times New Roman" w:hAnsi="Times New Roman" w:cs="Times New Roman"/>
          <w:sz w:val="24"/>
          <w:szCs w:val="24"/>
        </w:rPr>
        <w:t xml:space="preserve">Heat </w:t>
      </w:r>
      <w:r w:rsidR="005949C3" w:rsidRPr="00F056F1">
        <w:rPr>
          <w:rFonts w:ascii="Times New Roman" w:hAnsi="Times New Roman" w:cs="Times New Roman"/>
          <w:sz w:val="24"/>
          <w:szCs w:val="24"/>
        </w:rPr>
        <w:t>S</w:t>
      </w:r>
      <w:r w:rsidRPr="00F056F1">
        <w:rPr>
          <w:rFonts w:ascii="Times New Roman" w:hAnsi="Times New Roman" w:cs="Times New Roman"/>
          <w:sz w:val="24"/>
          <w:szCs w:val="24"/>
        </w:rPr>
        <w:t xml:space="preserve">hrink </w:t>
      </w:r>
      <w:r w:rsidR="005949C3" w:rsidRPr="00F056F1">
        <w:rPr>
          <w:rFonts w:ascii="Times New Roman" w:hAnsi="Times New Roman" w:cs="Times New Roman"/>
          <w:sz w:val="24"/>
          <w:szCs w:val="24"/>
        </w:rPr>
        <w:t>T</w:t>
      </w:r>
      <w:r w:rsidRPr="00F056F1">
        <w:rPr>
          <w:rFonts w:ascii="Times New Roman" w:hAnsi="Times New Roman" w:cs="Times New Roman"/>
          <w:sz w:val="24"/>
          <w:szCs w:val="24"/>
        </w:rPr>
        <w:t xml:space="preserve">ubing </w:t>
      </w:r>
      <w:hyperlink r:id="rId12" w:history="1">
        <w:r w:rsidR="005949C3" w:rsidRPr="00F056F1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70A04E4B" w14:textId="5A777434" w:rsidR="002A07F8" w:rsidRPr="00F056F1" w:rsidRDefault="002A07F8" w:rsidP="00F056F1">
      <w:pPr>
        <w:pStyle w:val="ListParagraph"/>
        <w:numPr>
          <w:ilvl w:val="0"/>
          <w:numId w:val="22"/>
        </w:numPr>
        <w:tabs>
          <w:tab w:val="num" w:pos="43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6F1">
        <w:rPr>
          <w:rFonts w:ascii="Times New Roman" w:hAnsi="Times New Roman" w:cs="Times New Roman"/>
          <w:sz w:val="24"/>
          <w:szCs w:val="24"/>
        </w:rPr>
        <w:t xml:space="preserve">AM2302 </w:t>
      </w:r>
      <w:r w:rsidR="005949C3" w:rsidRPr="00F056F1">
        <w:rPr>
          <w:rFonts w:ascii="Times New Roman" w:hAnsi="Times New Roman" w:cs="Times New Roman"/>
          <w:sz w:val="24"/>
          <w:szCs w:val="24"/>
        </w:rPr>
        <w:t>T</w:t>
      </w:r>
      <w:r w:rsidRPr="00F056F1">
        <w:rPr>
          <w:rFonts w:ascii="Times New Roman" w:hAnsi="Times New Roman" w:cs="Times New Roman"/>
          <w:sz w:val="24"/>
          <w:szCs w:val="24"/>
        </w:rPr>
        <w:t xml:space="preserve">emperature &amp; </w:t>
      </w:r>
      <w:r w:rsidR="005949C3" w:rsidRPr="00F056F1">
        <w:rPr>
          <w:rFonts w:ascii="Times New Roman" w:hAnsi="Times New Roman" w:cs="Times New Roman"/>
          <w:sz w:val="24"/>
          <w:szCs w:val="24"/>
        </w:rPr>
        <w:t>H</w:t>
      </w:r>
      <w:r w:rsidRPr="00F056F1">
        <w:rPr>
          <w:rFonts w:ascii="Times New Roman" w:hAnsi="Times New Roman" w:cs="Times New Roman"/>
          <w:sz w:val="24"/>
          <w:szCs w:val="24"/>
        </w:rPr>
        <w:t xml:space="preserve">umidity </w:t>
      </w:r>
      <w:r w:rsidR="005949C3" w:rsidRPr="00F056F1">
        <w:rPr>
          <w:rFonts w:ascii="Times New Roman" w:hAnsi="Times New Roman" w:cs="Times New Roman"/>
          <w:sz w:val="24"/>
          <w:szCs w:val="24"/>
        </w:rPr>
        <w:t>S</w:t>
      </w:r>
      <w:r w:rsidRPr="00F056F1">
        <w:rPr>
          <w:rFonts w:ascii="Times New Roman" w:hAnsi="Times New Roman" w:cs="Times New Roman"/>
          <w:sz w:val="24"/>
          <w:szCs w:val="24"/>
        </w:rPr>
        <w:t>ensor</w:t>
      </w:r>
      <w:r w:rsidR="005949C3" w:rsidRPr="00F056F1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5949C3" w:rsidRPr="00F056F1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39B21689" w14:textId="14561EF4" w:rsidR="00677758" w:rsidRPr="00EF13B6" w:rsidRDefault="00F05657" w:rsidP="00F05657">
      <w:pPr>
        <w:tabs>
          <w:tab w:val="num" w:pos="432"/>
        </w:tabs>
        <w:ind w:left="432" w:hanging="432"/>
        <w:jc w:val="center"/>
      </w:pPr>
      <w:r w:rsidRPr="00EF13B6">
        <w:t>[To make the Live video Feed]</w:t>
      </w:r>
    </w:p>
    <w:p w14:paraId="53122FE3" w14:textId="09B423F2" w:rsidR="00A14B0B" w:rsidRPr="008A7655" w:rsidRDefault="00A14B0B" w:rsidP="00A14B0B">
      <w:pPr>
        <w:pStyle w:val="ListNumber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7655">
        <w:rPr>
          <w:rFonts w:ascii="Times New Roman" w:hAnsi="Times New Roman" w:cs="Times New Roman"/>
          <w:sz w:val="24"/>
          <w:szCs w:val="24"/>
        </w:rPr>
        <w:t>First set up your raspberry pi.</w:t>
      </w:r>
      <w:r w:rsidR="00247746">
        <w:rPr>
          <w:rFonts w:ascii="Times New Roman" w:hAnsi="Times New Roman" w:cs="Times New Roman"/>
          <w:sz w:val="24"/>
          <w:szCs w:val="24"/>
        </w:rPr>
        <w:t xml:space="preserve"> I used a raspberry PI 3. </w:t>
      </w:r>
    </w:p>
    <w:p w14:paraId="6E066989" w14:textId="77777777" w:rsidR="00247746" w:rsidRDefault="002E5186" w:rsidP="00247746">
      <w:pPr>
        <w:pStyle w:val="ListNumber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7655">
        <w:rPr>
          <w:rFonts w:ascii="Times New Roman" w:hAnsi="Times New Roman" w:cs="Times New Roman"/>
          <w:sz w:val="24"/>
          <w:szCs w:val="24"/>
        </w:rPr>
        <w:t>Download raspberry pi imager</w:t>
      </w:r>
      <w:r w:rsidR="00247746">
        <w:rPr>
          <w:rFonts w:ascii="Times New Roman" w:hAnsi="Times New Roman" w:cs="Times New Roman"/>
          <w:sz w:val="24"/>
          <w:szCs w:val="24"/>
        </w:rPr>
        <w:t xml:space="preserve"> using</w:t>
      </w:r>
    </w:p>
    <w:p w14:paraId="4F1CA745" w14:textId="45B93A82" w:rsidR="00247746" w:rsidRPr="00247746" w:rsidRDefault="00247746" w:rsidP="00247746">
      <w:pPr>
        <w:pStyle w:val="ListNumber"/>
        <w:numPr>
          <w:ilvl w:val="2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7746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247746">
        <w:rPr>
          <w:rFonts w:ascii="Times New Roman" w:hAnsi="Times New Roman" w:cs="Times New Roman"/>
          <w:i/>
          <w:iCs/>
          <w:sz w:val="24"/>
          <w:szCs w:val="24"/>
        </w:rPr>
        <w:t xml:space="preserve"> apt install </w:t>
      </w:r>
      <w:proofErr w:type="spellStart"/>
      <w:r w:rsidRPr="00247746">
        <w:rPr>
          <w:rFonts w:ascii="Times New Roman" w:hAnsi="Times New Roman" w:cs="Times New Roman"/>
          <w:i/>
          <w:iCs/>
          <w:sz w:val="24"/>
          <w:szCs w:val="24"/>
        </w:rPr>
        <w:t>rpi</w:t>
      </w:r>
      <w:proofErr w:type="spellEnd"/>
      <w:r w:rsidRPr="00247746">
        <w:rPr>
          <w:rFonts w:ascii="Times New Roman" w:hAnsi="Times New Roman" w:cs="Times New Roman"/>
          <w:i/>
          <w:iCs/>
          <w:sz w:val="24"/>
          <w:szCs w:val="24"/>
        </w:rPr>
        <w:t>-imager</w:t>
      </w:r>
    </w:p>
    <w:p w14:paraId="52BF956F" w14:textId="0BF871CF" w:rsidR="002E5186" w:rsidRPr="008A7655" w:rsidRDefault="002E5186" w:rsidP="00A14B0B">
      <w:pPr>
        <w:pStyle w:val="ListNumber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7655">
        <w:rPr>
          <w:rFonts w:ascii="Times New Roman" w:hAnsi="Times New Roman" w:cs="Times New Roman"/>
          <w:sz w:val="24"/>
          <w:szCs w:val="24"/>
        </w:rPr>
        <w:t>Install full version of Raspberry Pi OS on SD card</w:t>
      </w:r>
    </w:p>
    <w:p w14:paraId="2330C9B1" w14:textId="006A79DD" w:rsidR="002E5186" w:rsidRPr="008A7655" w:rsidRDefault="002E5186" w:rsidP="00A14B0B">
      <w:pPr>
        <w:pStyle w:val="ListNumber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7655">
        <w:rPr>
          <w:rFonts w:ascii="Times New Roman" w:hAnsi="Times New Roman" w:cs="Times New Roman"/>
          <w:sz w:val="24"/>
          <w:szCs w:val="24"/>
        </w:rPr>
        <w:t xml:space="preserve">Insert </w:t>
      </w:r>
      <w:r w:rsidR="00751BB9">
        <w:rPr>
          <w:rFonts w:ascii="Times New Roman" w:hAnsi="Times New Roman" w:cs="Times New Roman"/>
          <w:sz w:val="24"/>
          <w:szCs w:val="24"/>
        </w:rPr>
        <w:t xml:space="preserve">micro </w:t>
      </w:r>
      <w:proofErr w:type="spellStart"/>
      <w:r w:rsidR="00751BB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751BB9">
        <w:rPr>
          <w:rFonts w:ascii="Times New Roman" w:hAnsi="Times New Roman" w:cs="Times New Roman"/>
          <w:sz w:val="24"/>
          <w:szCs w:val="24"/>
        </w:rPr>
        <w:t xml:space="preserve"> </w:t>
      </w:r>
      <w:r w:rsidRPr="008A7655">
        <w:rPr>
          <w:rFonts w:ascii="Times New Roman" w:hAnsi="Times New Roman" w:cs="Times New Roman"/>
          <w:sz w:val="24"/>
          <w:szCs w:val="24"/>
        </w:rPr>
        <w:t>card into raspberry pi</w:t>
      </w:r>
    </w:p>
    <w:p w14:paraId="5843B03B" w14:textId="1B2CE3C0" w:rsidR="000F2FDF" w:rsidRDefault="002E5186" w:rsidP="000F2FDF">
      <w:pPr>
        <w:pStyle w:val="ListNumber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7655">
        <w:rPr>
          <w:rFonts w:ascii="Times New Roman" w:hAnsi="Times New Roman" w:cs="Times New Roman"/>
          <w:sz w:val="24"/>
          <w:szCs w:val="24"/>
        </w:rPr>
        <w:t>Connect to screen, mouse, keyboard</w:t>
      </w:r>
      <w:r w:rsidR="00677758" w:rsidRPr="008A7655">
        <w:rPr>
          <w:rFonts w:ascii="Times New Roman" w:hAnsi="Times New Roman" w:cs="Times New Roman"/>
          <w:sz w:val="24"/>
          <w:szCs w:val="24"/>
        </w:rPr>
        <w:t>, and camera</w:t>
      </w:r>
      <w:r w:rsidR="000F2FDF" w:rsidRPr="008A76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C0F0B" w14:textId="03D08D48" w:rsidR="00F05657" w:rsidRDefault="00F05657" w:rsidP="00F05657">
      <w:pPr>
        <w:pStyle w:val="ListNumber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Camera </w:t>
      </w:r>
    </w:p>
    <w:p w14:paraId="72C8BC66" w14:textId="0DC30608" w:rsidR="007B1E5E" w:rsidRDefault="007B1E5E" w:rsidP="007B1E5E">
      <w:pPr>
        <w:pStyle w:val="ListNumber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the camera gently pull up on the </w:t>
      </w:r>
      <w:r w:rsidR="006F7988">
        <w:rPr>
          <w:rFonts w:ascii="Times New Roman" w:hAnsi="Times New Roman" w:cs="Times New Roman"/>
          <w:sz w:val="24"/>
          <w:szCs w:val="24"/>
        </w:rPr>
        <w:t xml:space="preserve">CSI camera connector </w:t>
      </w:r>
      <w:r w:rsidR="00EF13B6">
        <w:rPr>
          <w:rFonts w:ascii="Times New Roman" w:hAnsi="Times New Roman" w:cs="Times New Roman"/>
          <w:sz w:val="24"/>
          <w:szCs w:val="24"/>
        </w:rPr>
        <w:t>tab and insert the ribbon cable then gently push down on either side of the tab until the ribbon is secured. Below are instructions for the direction the ribbons face</w:t>
      </w:r>
      <w:r w:rsidR="006F7988">
        <w:rPr>
          <w:rFonts w:ascii="Times New Roman" w:hAnsi="Times New Roman" w:cs="Times New Roman"/>
          <w:sz w:val="24"/>
          <w:szCs w:val="24"/>
        </w:rPr>
        <w:t xml:space="preserve">. See diagram </w:t>
      </w:r>
      <w:r w:rsidR="00751BB9">
        <w:rPr>
          <w:rFonts w:ascii="Times New Roman" w:hAnsi="Times New Roman" w:cs="Times New Roman"/>
          <w:sz w:val="24"/>
          <w:szCs w:val="24"/>
        </w:rPr>
        <w:t>lower on page</w:t>
      </w:r>
      <w:r w:rsidR="006F7988">
        <w:rPr>
          <w:rFonts w:ascii="Times New Roman" w:hAnsi="Times New Roman" w:cs="Times New Roman"/>
          <w:sz w:val="24"/>
          <w:szCs w:val="24"/>
        </w:rPr>
        <w:t xml:space="preserve"> if you need help locating CSI camera connector which is located</w:t>
      </w:r>
      <w:r w:rsidR="006F7988" w:rsidRPr="00F05657">
        <w:rPr>
          <w:rFonts w:ascii="Times New Roman" w:hAnsi="Times New Roman" w:cs="Times New Roman"/>
          <w:sz w:val="24"/>
          <w:szCs w:val="24"/>
        </w:rPr>
        <w:t xml:space="preserve"> between the </w:t>
      </w:r>
      <w:r w:rsidR="006F7988">
        <w:rPr>
          <w:rFonts w:ascii="Times New Roman" w:hAnsi="Times New Roman" w:cs="Times New Roman"/>
          <w:sz w:val="24"/>
          <w:szCs w:val="24"/>
        </w:rPr>
        <w:t>Aux</w:t>
      </w:r>
      <w:r w:rsidR="006F7988" w:rsidRPr="00F05657">
        <w:rPr>
          <w:rFonts w:ascii="Times New Roman" w:hAnsi="Times New Roman" w:cs="Times New Roman"/>
          <w:sz w:val="24"/>
          <w:szCs w:val="24"/>
        </w:rPr>
        <w:t xml:space="preserve"> and micro-HDMI ports</w:t>
      </w:r>
    </w:p>
    <w:p w14:paraId="77126A9D" w14:textId="3569E071" w:rsidR="00F05657" w:rsidRPr="00F05657" w:rsidRDefault="007B1E5E" w:rsidP="00F05657">
      <w:pPr>
        <w:pStyle w:val="ListNumber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05657">
        <w:rPr>
          <w:rFonts w:ascii="Times New Roman" w:hAnsi="Times New Roman" w:cs="Times New Roman"/>
          <w:sz w:val="24"/>
          <w:szCs w:val="24"/>
        </w:rPr>
        <w:t>nsert</w:t>
      </w:r>
      <w:r w:rsidR="00F05657" w:rsidRPr="00F05657">
        <w:rPr>
          <w:rFonts w:ascii="Times New Roman" w:hAnsi="Times New Roman" w:cs="Times New Roman"/>
          <w:sz w:val="24"/>
          <w:szCs w:val="24"/>
        </w:rPr>
        <w:t xml:space="preserve"> the cable into the Raspberry Pi camera </w:t>
      </w:r>
      <w:r w:rsidR="006F7988">
        <w:rPr>
          <w:rFonts w:ascii="Times New Roman" w:hAnsi="Times New Roman" w:cs="Times New Roman"/>
          <w:sz w:val="24"/>
          <w:szCs w:val="24"/>
        </w:rPr>
        <w:t xml:space="preserve">connector </w:t>
      </w:r>
      <w:r>
        <w:rPr>
          <w:rFonts w:ascii="Times New Roman" w:hAnsi="Times New Roman" w:cs="Times New Roman"/>
          <w:sz w:val="24"/>
          <w:szCs w:val="24"/>
        </w:rPr>
        <w:t>with the foil end facing the micro-HDMI ports</w:t>
      </w:r>
    </w:p>
    <w:p w14:paraId="3C705470" w14:textId="341E7420" w:rsidR="00F05657" w:rsidRPr="008A7655" w:rsidRDefault="007B1E5E" w:rsidP="00F05657">
      <w:pPr>
        <w:pStyle w:val="ListNumber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foil should be inserted facing towards the camera module</w:t>
      </w:r>
      <w:r w:rsidR="006F7988">
        <w:rPr>
          <w:rFonts w:ascii="Times New Roman" w:hAnsi="Times New Roman" w:cs="Times New Roman"/>
          <w:sz w:val="24"/>
          <w:szCs w:val="24"/>
        </w:rPr>
        <w:t xml:space="preserve"> when connecting the ribbon to the camera</w:t>
      </w:r>
    </w:p>
    <w:p w14:paraId="23EFE661" w14:textId="043E9954" w:rsidR="000F2FDF" w:rsidRPr="008A7655" w:rsidRDefault="000F2FDF" w:rsidP="000F2FDF">
      <w:pPr>
        <w:pStyle w:val="ListNumber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7655">
        <w:rPr>
          <w:rFonts w:ascii="Times New Roman" w:hAnsi="Times New Roman" w:cs="Times New Roman"/>
          <w:sz w:val="24"/>
          <w:szCs w:val="24"/>
        </w:rPr>
        <w:t>Configure OS</w:t>
      </w:r>
    </w:p>
    <w:p w14:paraId="5ACB9F87" w14:textId="52A3AA40" w:rsidR="000F2FDF" w:rsidRPr="008A7655" w:rsidRDefault="000F2FDF" w:rsidP="000F2FDF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8A7655">
        <w:rPr>
          <w:rFonts w:ascii="Times New Roman" w:hAnsi="Times New Roman" w:cs="Times New Roman"/>
          <w:sz w:val="24"/>
          <w:szCs w:val="24"/>
        </w:rPr>
        <w:t xml:space="preserve">Enable SSH and </w:t>
      </w:r>
    </w:p>
    <w:p w14:paraId="717E0B66" w14:textId="77777777" w:rsidR="00247746" w:rsidRDefault="000F2FDF" w:rsidP="00247746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A7655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8A76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7655">
        <w:rPr>
          <w:rFonts w:ascii="Times New Roman" w:hAnsi="Times New Roman" w:cs="Times New Roman"/>
          <w:i/>
          <w:iCs/>
          <w:sz w:val="24"/>
          <w:szCs w:val="24"/>
        </w:rPr>
        <w:t>raspi</w:t>
      </w:r>
      <w:proofErr w:type="spellEnd"/>
      <w:r w:rsidRPr="008A7655">
        <w:rPr>
          <w:rFonts w:ascii="Times New Roman" w:hAnsi="Times New Roman" w:cs="Times New Roman"/>
          <w:i/>
          <w:iCs/>
          <w:sz w:val="24"/>
          <w:szCs w:val="24"/>
        </w:rPr>
        <w:t>-config</w:t>
      </w:r>
    </w:p>
    <w:p w14:paraId="25875A53" w14:textId="77777777" w:rsidR="00247746" w:rsidRDefault="000F2FDF" w:rsidP="00247746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47746">
        <w:rPr>
          <w:rFonts w:ascii="Times New Roman" w:hAnsi="Times New Roman" w:cs="Times New Roman"/>
          <w:sz w:val="24"/>
          <w:szCs w:val="24"/>
        </w:rPr>
        <w:t>navigate to Interfacing Options</w:t>
      </w:r>
    </w:p>
    <w:p w14:paraId="1C2A5470" w14:textId="77777777" w:rsidR="00247746" w:rsidRDefault="000F2FDF" w:rsidP="00247746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47746">
        <w:rPr>
          <w:rFonts w:ascii="Times New Roman" w:hAnsi="Times New Roman" w:cs="Times New Roman"/>
          <w:sz w:val="24"/>
          <w:szCs w:val="24"/>
        </w:rPr>
        <w:t>navigate to SSH</w:t>
      </w:r>
    </w:p>
    <w:p w14:paraId="115FC246" w14:textId="084A0EE6" w:rsidR="000F2FDF" w:rsidRPr="00247746" w:rsidRDefault="000F2FDF" w:rsidP="00247746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47746">
        <w:rPr>
          <w:rFonts w:ascii="Times New Roman" w:hAnsi="Times New Roman" w:cs="Times New Roman"/>
          <w:sz w:val="24"/>
          <w:szCs w:val="24"/>
        </w:rPr>
        <w:t>When Prompted Select “</w:t>
      </w:r>
      <w:r w:rsidRPr="00247746">
        <w:rPr>
          <w:rFonts w:ascii="Times New Roman" w:hAnsi="Times New Roman" w:cs="Times New Roman"/>
          <w:i/>
          <w:iCs/>
          <w:sz w:val="24"/>
          <w:szCs w:val="24"/>
        </w:rPr>
        <w:t>Yes</w:t>
      </w:r>
      <w:r w:rsidRPr="00247746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540E82C" w14:textId="77777777" w:rsidR="00247746" w:rsidRDefault="000F2FDF" w:rsidP="00247746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8A7655">
        <w:rPr>
          <w:rFonts w:ascii="Times New Roman" w:hAnsi="Times New Roman" w:cs="Times New Roman"/>
          <w:sz w:val="24"/>
          <w:szCs w:val="24"/>
        </w:rPr>
        <w:t>Enable camera</w:t>
      </w:r>
    </w:p>
    <w:p w14:paraId="18FC563A" w14:textId="77777777" w:rsidR="00247746" w:rsidRDefault="000F2FDF" w:rsidP="00247746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247746">
        <w:rPr>
          <w:rFonts w:ascii="Times New Roman" w:hAnsi="Times New Roman" w:cs="Times New Roman"/>
          <w:sz w:val="24"/>
          <w:szCs w:val="24"/>
        </w:rPr>
        <w:t>navigate to Interfacing Options</w:t>
      </w:r>
    </w:p>
    <w:p w14:paraId="270AC8BE" w14:textId="77777777" w:rsidR="00247746" w:rsidRDefault="000F2FDF" w:rsidP="00247746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247746">
        <w:rPr>
          <w:rFonts w:ascii="Times New Roman" w:hAnsi="Times New Roman" w:cs="Times New Roman"/>
          <w:sz w:val="24"/>
          <w:szCs w:val="24"/>
        </w:rPr>
        <w:lastRenderedPageBreak/>
        <w:t>navigate to camera</w:t>
      </w:r>
    </w:p>
    <w:p w14:paraId="6AA7666F" w14:textId="77777777" w:rsidR="00247746" w:rsidRDefault="000F2FDF" w:rsidP="00247746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247746">
        <w:rPr>
          <w:rFonts w:ascii="Times New Roman" w:hAnsi="Times New Roman" w:cs="Times New Roman"/>
          <w:sz w:val="24"/>
          <w:szCs w:val="24"/>
        </w:rPr>
        <w:t>When Prompted Select “</w:t>
      </w:r>
      <w:r w:rsidRPr="00247746">
        <w:rPr>
          <w:rFonts w:ascii="Times New Roman" w:hAnsi="Times New Roman" w:cs="Times New Roman"/>
          <w:i/>
          <w:iCs/>
          <w:sz w:val="24"/>
          <w:szCs w:val="24"/>
        </w:rPr>
        <w:t>Yes</w:t>
      </w:r>
      <w:r w:rsidRPr="00247746">
        <w:rPr>
          <w:rFonts w:ascii="Times New Roman" w:hAnsi="Times New Roman" w:cs="Times New Roman"/>
          <w:sz w:val="24"/>
          <w:szCs w:val="24"/>
        </w:rPr>
        <w:t>”</w:t>
      </w:r>
    </w:p>
    <w:p w14:paraId="11D0D4A9" w14:textId="3311A66A" w:rsidR="00994C27" w:rsidRDefault="00994C27" w:rsidP="00247746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247746">
        <w:rPr>
          <w:rFonts w:ascii="Times New Roman" w:hAnsi="Times New Roman" w:cs="Times New Roman"/>
          <w:sz w:val="24"/>
          <w:szCs w:val="24"/>
        </w:rPr>
        <w:t>Restart raspberry pi</w:t>
      </w:r>
    </w:p>
    <w:p w14:paraId="4654EC83" w14:textId="2FA3E178" w:rsidR="00247746" w:rsidRDefault="000F2FDF" w:rsidP="00247746">
      <w:pPr>
        <w:numPr>
          <w:ilvl w:val="0"/>
          <w:numId w:val="1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247746">
        <w:rPr>
          <w:rFonts w:ascii="Times New Roman" w:hAnsi="Times New Roman" w:cs="Times New Roman"/>
          <w:sz w:val="24"/>
          <w:szCs w:val="24"/>
        </w:rPr>
        <w:t xml:space="preserve">Connect to </w:t>
      </w:r>
      <w:r w:rsidR="00994C27" w:rsidRPr="00247746">
        <w:rPr>
          <w:rFonts w:ascii="Times New Roman" w:hAnsi="Times New Roman" w:cs="Times New Roman"/>
          <w:sz w:val="24"/>
          <w:szCs w:val="24"/>
        </w:rPr>
        <w:t>WIFI</w:t>
      </w:r>
    </w:p>
    <w:p w14:paraId="3D0D79C8" w14:textId="7CC9B6DE" w:rsidR="00247746" w:rsidRPr="00247746" w:rsidRDefault="00247746" w:rsidP="00247746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the network you intend to leave your PI on.</w:t>
      </w:r>
    </w:p>
    <w:p w14:paraId="3EAFAD6D" w14:textId="2C1CA587" w:rsidR="000F2FDF" w:rsidRPr="008A7655" w:rsidRDefault="000F2FDF" w:rsidP="000F2FDF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8A7655">
        <w:rPr>
          <w:rFonts w:ascii="Times New Roman" w:hAnsi="Times New Roman" w:cs="Times New Roman"/>
          <w:sz w:val="24"/>
          <w:szCs w:val="24"/>
        </w:rPr>
        <w:t xml:space="preserve">Get the private </w:t>
      </w:r>
      <w:r w:rsidR="00994C27" w:rsidRPr="008A7655">
        <w:rPr>
          <w:rFonts w:ascii="Times New Roman" w:hAnsi="Times New Roman" w:cs="Times New Roman"/>
          <w:sz w:val="24"/>
          <w:szCs w:val="24"/>
        </w:rPr>
        <w:t>IP address</w:t>
      </w:r>
      <w:r w:rsidR="00247746">
        <w:rPr>
          <w:rFonts w:ascii="Times New Roman" w:hAnsi="Times New Roman" w:cs="Times New Roman"/>
          <w:sz w:val="24"/>
          <w:szCs w:val="24"/>
        </w:rPr>
        <w:t xml:space="preserve"> you can use it remotely connect to the PI from your computer later</w:t>
      </w:r>
    </w:p>
    <w:p w14:paraId="2E2580BC" w14:textId="54238808" w:rsidR="0084265B" w:rsidRPr="008A7655" w:rsidRDefault="008A7655" w:rsidP="0084265B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A7655">
        <w:rPr>
          <w:rFonts w:ascii="Times New Roman" w:hAnsi="Times New Roman" w:cs="Times New Roman"/>
          <w:i/>
          <w:iCs/>
          <w:sz w:val="24"/>
          <w:szCs w:val="24"/>
        </w:rPr>
        <w:t>Hostname -I</w:t>
      </w:r>
    </w:p>
    <w:p w14:paraId="72268DD8" w14:textId="02C9D150" w:rsidR="008A7655" w:rsidRPr="00EB2ED7" w:rsidRDefault="008A7655" w:rsidP="008A7655">
      <w:pPr>
        <w:numPr>
          <w:ilvl w:val="0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A7655">
        <w:rPr>
          <w:rFonts w:ascii="Times New Roman" w:hAnsi="Times New Roman" w:cs="Times New Roman"/>
          <w:sz w:val="24"/>
          <w:szCs w:val="24"/>
        </w:rPr>
        <w:t>RPi Webcam Interface</w:t>
      </w:r>
      <w:r w:rsidR="00EB2E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F8A23" w14:textId="7F5CFF47" w:rsidR="00EB2ED7" w:rsidRPr="008A7655" w:rsidRDefault="00EB2ED7" w:rsidP="00EB2ED7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create a locally hosted website on your PI that is not connected to the internet</w:t>
      </w:r>
    </w:p>
    <w:p w14:paraId="32867E30" w14:textId="7936CDFA" w:rsidR="008A7655" w:rsidRPr="008A7655" w:rsidRDefault="008A7655" w:rsidP="008A7655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A7655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8A7655">
        <w:rPr>
          <w:rFonts w:ascii="Times New Roman" w:hAnsi="Times New Roman" w:cs="Times New Roman"/>
          <w:i/>
          <w:iCs/>
          <w:sz w:val="24"/>
          <w:szCs w:val="24"/>
        </w:rPr>
        <w:t xml:space="preserve"> apt-get update</w:t>
      </w:r>
    </w:p>
    <w:p w14:paraId="4688F471" w14:textId="40429AFF" w:rsidR="008A7655" w:rsidRPr="008A7655" w:rsidRDefault="008A7655" w:rsidP="008A7655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A7655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8A7655">
        <w:rPr>
          <w:rFonts w:ascii="Times New Roman" w:hAnsi="Times New Roman" w:cs="Times New Roman"/>
          <w:i/>
          <w:iCs/>
          <w:sz w:val="24"/>
          <w:szCs w:val="24"/>
        </w:rPr>
        <w:t xml:space="preserve"> apt-get </w:t>
      </w:r>
      <w:proofErr w:type="spellStart"/>
      <w:r w:rsidRPr="008A7655">
        <w:rPr>
          <w:rFonts w:ascii="Times New Roman" w:hAnsi="Times New Roman" w:cs="Times New Roman"/>
          <w:i/>
          <w:iCs/>
          <w:sz w:val="24"/>
          <w:szCs w:val="24"/>
        </w:rPr>
        <w:t>dist</w:t>
      </w:r>
      <w:proofErr w:type="spellEnd"/>
      <w:r w:rsidRPr="008A7655">
        <w:rPr>
          <w:rFonts w:ascii="Times New Roman" w:hAnsi="Times New Roman" w:cs="Times New Roman"/>
          <w:i/>
          <w:iCs/>
          <w:sz w:val="24"/>
          <w:szCs w:val="24"/>
        </w:rPr>
        <w:t>-upgrade</w:t>
      </w:r>
    </w:p>
    <w:p w14:paraId="5641125C" w14:textId="07F5A3A9" w:rsidR="008A7655" w:rsidRPr="008A7655" w:rsidRDefault="008A7655" w:rsidP="008A7655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A7655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8A7655">
        <w:rPr>
          <w:rFonts w:ascii="Times New Roman" w:hAnsi="Times New Roman" w:cs="Times New Roman"/>
          <w:i/>
          <w:iCs/>
          <w:sz w:val="24"/>
          <w:szCs w:val="24"/>
        </w:rPr>
        <w:t xml:space="preserve"> ap-get install git</w:t>
      </w:r>
    </w:p>
    <w:p w14:paraId="2B8CC96D" w14:textId="7D1E80C0" w:rsidR="00697B39" w:rsidRDefault="00697B39" w:rsidP="00697B39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97B39">
        <w:rPr>
          <w:rFonts w:ascii="Times New Roman" w:hAnsi="Times New Roman" w:cs="Times New Roman"/>
          <w:i/>
          <w:iCs/>
          <w:sz w:val="24"/>
          <w:szCs w:val="24"/>
        </w:rPr>
        <w:t>git clone</w:t>
      </w:r>
      <w:r w:rsidR="00F056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56F1" w:rsidRPr="00F056F1">
        <w:rPr>
          <w:rFonts w:ascii="Times New Roman" w:hAnsi="Times New Roman" w:cs="Times New Roman"/>
          <w:i/>
          <w:iCs/>
          <w:sz w:val="24"/>
          <w:szCs w:val="24"/>
        </w:rPr>
        <w:t>https://github.com/ilyfisher/Ant_pi/blob/main/run.py</w:t>
      </w:r>
      <w:hyperlink r:id="rId14" w:history="1">
        <w:r w:rsidRPr="00977FF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https://github.com/silvanmelchior/RPi_Cam_Web_Interface.git</w:t>
        </w:r>
      </w:hyperlink>
    </w:p>
    <w:p w14:paraId="3EEEE9C3" w14:textId="0D4B3565" w:rsidR="00697B39" w:rsidRPr="00697B39" w:rsidRDefault="00697B39" w:rsidP="00697B39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97B39">
        <w:rPr>
          <w:rFonts w:ascii="Times New Roman" w:hAnsi="Times New Roman" w:cs="Times New Roman"/>
          <w:i/>
          <w:iCs/>
          <w:sz w:val="24"/>
          <w:szCs w:val="24"/>
        </w:rPr>
        <w:t xml:space="preserve">cd </w:t>
      </w:r>
      <w:proofErr w:type="spellStart"/>
      <w:r w:rsidRPr="00697B39">
        <w:rPr>
          <w:rFonts w:ascii="Times New Roman" w:hAnsi="Times New Roman" w:cs="Times New Roman"/>
          <w:i/>
          <w:iCs/>
          <w:sz w:val="24"/>
          <w:szCs w:val="24"/>
        </w:rPr>
        <w:t>RPi_Cam_Web_Interface</w:t>
      </w:r>
      <w:proofErr w:type="spellEnd"/>
    </w:p>
    <w:p w14:paraId="5842412D" w14:textId="77777777" w:rsidR="00697B39" w:rsidRPr="00697B39" w:rsidRDefault="00697B39" w:rsidP="00697B39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7B39">
        <w:rPr>
          <w:rFonts w:ascii="Times New Roman" w:hAnsi="Times New Roman" w:cs="Times New Roman"/>
          <w:i/>
          <w:iCs/>
          <w:sz w:val="24"/>
          <w:szCs w:val="24"/>
        </w:rPr>
        <w:t>cd bin</w:t>
      </w:r>
    </w:p>
    <w:p w14:paraId="7721887B" w14:textId="77777777" w:rsidR="00697B39" w:rsidRPr="00697B39" w:rsidRDefault="00697B39" w:rsidP="00697B39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7B39">
        <w:rPr>
          <w:rFonts w:ascii="Times New Roman" w:hAnsi="Times New Roman" w:cs="Times New Roman"/>
          <w:i/>
          <w:iCs/>
          <w:sz w:val="24"/>
          <w:szCs w:val="24"/>
        </w:rPr>
        <w:t xml:space="preserve">mv </w:t>
      </w:r>
      <w:proofErr w:type="spellStart"/>
      <w:r w:rsidRPr="00697B39">
        <w:rPr>
          <w:rFonts w:ascii="Times New Roman" w:hAnsi="Times New Roman" w:cs="Times New Roman"/>
          <w:i/>
          <w:iCs/>
          <w:sz w:val="24"/>
          <w:szCs w:val="24"/>
        </w:rPr>
        <w:t>raspimjpeg</w:t>
      </w:r>
      <w:proofErr w:type="spellEnd"/>
      <w:r w:rsidRPr="00697B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7B39">
        <w:rPr>
          <w:rFonts w:ascii="Times New Roman" w:hAnsi="Times New Roman" w:cs="Times New Roman"/>
          <w:i/>
          <w:iCs/>
          <w:sz w:val="24"/>
          <w:szCs w:val="24"/>
        </w:rPr>
        <w:t>raspimjpeg</w:t>
      </w:r>
      <w:proofErr w:type="spellEnd"/>
      <w:r w:rsidRPr="00697B39">
        <w:rPr>
          <w:rFonts w:ascii="Times New Roman" w:hAnsi="Times New Roman" w:cs="Times New Roman"/>
          <w:i/>
          <w:iCs/>
          <w:sz w:val="24"/>
          <w:szCs w:val="24"/>
        </w:rPr>
        <w:t>-buster</w:t>
      </w:r>
    </w:p>
    <w:p w14:paraId="2AB7EE62" w14:textId="77777777" w:rsidR="00697B39" w:rsidRPr="00697B39" w:rsidRDefault="00697B39" w:rsidP="00697B39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7B39">
        <w:rPr>
          <w:rFonts w:ascii="Times New Roman" w:hAnsi="Times New Roman" w:cs="Times New Roman"/>
          <w:i/>
          <w:iCs/>
          <w:sz w:val="24"/>
          <w:szCs w:val="24"/>
        </w:rPr>
        <w:t xml:space="preserve">mv </w:t>
      </w:r>
      <w:proofErr w:type="spellStart"/>
      <w:r w:rsidRPr="00697B39">
        <w:rPr>
          <w:rFonts w:ascii="Times New Roman" w:hAnsi="Times New Roman" w:cs="Times New Roman"/>
          <w:i/>
          <w:iCs/>
          <w:sz w:val="24"/>
          <w:szCs w:val="24"/>
        </w:rPr>
        <w:t>raspimjpeg</w:t>
      </w:r>
      <w:proofErr w:type="spellEnd"/>
      <w:r w:rsidRPr="00697B39">
        <w:rPr>
          <w:rFonts w:ascii="Times New Roman" w:hAnsi="Times New Roman" w:cs="Times New Roman"/>
          <w:i/>
          <w:iCs/>
          <w:sz w:val="24"/>
          <w:szCs w:val="24"/>
        </w:rPr>
        <w:t xml:space="preserve">-stretch </w:t>
      </w:r>
      <w:proofErr w:type="spellStart"/>
      <w:r w:rsidRPr="00697B39">
        <w:rPr>
          <w:rFonts w:ascii="Times New Roman" w:hAnsi="Times New Roman" w:cs="Times New Roman"/>
          <w:i/>
          <w:iCs/>
          <w:sz w:val="24"/>
          <w:szCs w:val="24"/>
        </w:rPr>
        <w:t>raspimjpeg</w:t>
      </w:r>
      <w:proofErr w:type="spellEnd"/>
    </w:p>
    <w:p w14:paraId="6EA90558" w14:textId="36A3A8C6" w:rsidR="00697B39" w:rsidRPr="00697B39" w:rsidRDefault="00697B39" w:rsidP="00697B39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7B39">
        <w:rPr>
          <w:rFonts w:ascii="Times New Roman" w:hAnsi="Times New Roman" w:cs="Times New Roman"/>
          <w:i/>
          <w:iCs/>
          <w:sz w:val="24"/>
          <w:szCs w:val="24"/>
        </w:rPr>
        <w:t>cd</w:t>
      </w:r>
      <w:proofErr w:type="gramStart"/>
      <w:r w:rsidRPr="00697B39">
        <w:rPr>
          <w:rFonts w:ascii="Times New Roman" w:hAnsi="Times New Roman" w:cs="Times New Roman"/>
          <w:i/>
          <w:iCs/>
          <w:sz w:val="24"/>
          <w:szCs w:val="24"/>
        </w:rPr>
        <w:t xml:space="preserve"> ..</w:t>
      </w:r>
      <w:proofErr w:type="gramEnd"/>
    </w:p>
    <w:p w14:paraId="7C1C751D" w14:textId="3F8E8D18" w:rsidR="00697B39" w:rsidRDefault="00697B39" w:rsidP="00697B39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697B39">
        <w:rPr>
          <w:rFonts w:ascii="Times New Roman" w:hAnsi="Times New Roman" w:cs="Times New Roman"/>
          <w:i/>
          <w:iCs/>
          <w:sz w:val="24"/>
          <w:szCs w:val="24"/>
        </w:rPr>
        <w:t>./install.sh</w:t>
      </w:r>
    </w:p>
    <w:p w14:paraId="5AC7B167" w14:textId="08DCFB15" w:rsidR="00697B39" w:rsidRPr="007A0A93" w:rsidRDefault="007A0A93" w:rsidP="00697B3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dataplicity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7F1A9674" w14:textId="0E02BA00" w:rsidR="00EB2ED7" w:rsidRDefault="00AD5630" w:rsidP="00EB2E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EB2ED7" w:rsidRPr="00EB2ED7">
          <w:rPr>
            <w:rStyle w:val="Hyperlink"/>
            <w:rFonts w:ascii="Times New Roman" w:hAnsi="Times New Roman" w:cs="Times New Roman"/>
            <w:sz w:val="24"/>
            <w:szCs w:val="24"/>
          </w:rPr>
          <w:t>https://www.dataplicity.com/</w:t>
        </w:r>
      </w:hyperlink>
    </w:p>
    <w:p w14:paraId="19A64421" w14:textId="34A93D32" w:rsidR="00F05657" w:rsidRDefault="00F05657" w:rsidP="00EB2E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 account</w:t>
      </w:r>
    </w:p>
    <w:p w14:paraId="5AB17787" w14:textId="42E2B33B" w:rsidR="00EB2ED7" w:rsidRPr="00F05657" w:rsidRDefault="00F05657" w:rsidP="00F0565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</w:t>
      </w:r>
      <w:r w:rsidR="00EB2ED7" w:rsidRPr="00EB2ED7">
        <w:rPr>
          <w:rFonts w:ascii="Times New Roman" w:hAnsi="Times New Roman" w:cs="Times New Roman"/>
          <w:sz w:val="24"/>
          <w:szCs w:val="24"/>
        </w:rPr>
        <w:t xml:space="preserve"> the </w:t>
      </w:r>
      <w:r w:rsidR="00EB2ED7">
        <w:rPr>
          <w:rFonts w:ascii="Times New Roman" w:hAnsi="Times New Roman" w:cs="Times New Roman"/>
          <w:sz w:val="24"/>
          <w:szCs w:val="24"/>
        </w:rPr>
        <w:t>code</w:t>
      </w:r>
      <w:r w:rsidR="00EB2ED7" w:rsidRPr="00EB2E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dataplicity</w:t>
      </w:r>
      <w:proofErr w:type="spellEnd"/>
      <w:r w:rsidR="00EB2ED7" w:rsidRPr="00EB2ED7">
        <w:rPr>
          <w:rFonts w:ascii="Times New Roman" w:hAnsi="Times New Roman" w:cs="Times New Roman"/>
          <w:sz w:val="24"/>
          <w:szCs w:val="24"/>
        </w:rPr>
        <w:t xml:space="preserve"> into your Raspberry Pi terminal</w:t>
      </w:r>
      <w:r>
        <w:rPr>
          <w:rFonts w:ascii="Times New Roman" w:hAnsi="Times New Roman" w:cs="Times New Roman"/>
          <w:sz w:val="24"/>
          <w:szCs w:val="24"/>
        </w:rPr>
        <w:t xml:space="preserve"> when prompted</w:t>
      </w:r>
      <w:r w:rsidR="00EB2ED7" w:rsidRPr="00EB2ED7">
        <w:rPr>
          <w:rFonts w:ascii="Times New Roman" w:hAnsi="Times New Roman" w:cs="Times New Roman"/>
          <w:sz w:val="24"/>
          <w:szCs w:val="24"/>
        </w:rPr>
        <w:t>.</w:t>
      </w:r>
    </w:p>
    <w:p w14:paraId="605BFE46" w14:textId="0D939A75" w:rsidR="00EB2ED7" w:rsidRDefault="00EB2ED7" w:rsidP="007A0A93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  <w:r w:rsidRPr="00EB2ED7">
        <w:rPr>
          <w:rFonts w:ascii="Times New Roman" w:hAnsi="Times New Roman" w:cs="Times New Roman"/>
          <w:sz w:val="24"/>
          <w:szCs w:val="24"/>
        </w:rPr>
        <w:t xml:space="preserve">At the top of the page </w:t>
      </w: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Pr="00EB2ED7">
        <w:rPr>
          <w:rFonts w:ascii="Times New Roman" w:hAnsi="Times New Roman" w:cs="Times New Roman"/>
          <w:sz w:val="24"/>
          <w:szCs w:val="24"/>
        </w:rPr>
        <w:t>will be a link to 'Activate Wormhole'.</w:t>
      </w:r>
    </w:p>
    <w:p w14:paraId="1247E9B9" w14:textId="485A9E63" w:rsidR="00A14B0B" w:rsidRPr="00F05657" w:rsidRDefault="00EB2ED7" w:rsidP="00AD563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4" w:lineRule="atLeast"/>
      </w:pPr>
      <w:r w:rsidRPr="00F05657">
        <w:rPr>
          <w:rFonts w:ascii="Times New Roman" w:hAnsi="Times New Roman" w:cs="Times New Roman"/>
          <w:sz w:val="24"/>
          <w:szCs w:val="24"/>
        </w:rPr>
        <w:t>Enable Wormhole</w:t>
      </w:r>
    </w:p>
    <w:p w14:paraId="7648C717" w14:textId="34C8853D" w:rsidR="00EF13B6" w:rsidRDefault="00F05657" w:rsidP="00EF13B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site should now be live and viewable from the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dataplicity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provides</w:t>
      </w:r>
      <w:r w:rsidR="00EF13B6">
        <w:rPr>
          <w:rFonts w:ascii="Times New Roman" w:hAnsi="Times New Roman" w:cs="Times New Roman"/>
          <w:sz w:val="24"/>
          <w:szCs w:val="24"/>
        </w:rPr>
        <w:t xml:space="preserve"> or the URL we copied down earlier.</w:t>
      </w:r>
    </w:p>
    <w:p w14:paraId="0BAC4650" w14:textId="6B054F44" w:rsidR="00EF13B6" w:rsidRDefault="00EF13B6" w:rsidP="00EF13B6">
      <w:p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</w:p>
    <w:p w14:paraId="45BEC1D0" w14:textId="421E27CC" w:rsidR="00D72ADD" w:rsidRDefault="00D72ADD" w:rsidP="00EF13B6">
      <w:p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</w:p>
    <w:p w14:paraId="19E991C8" w14:textId="308A62E0" w:rsidR="00D72ADD" w:rsidRDefault="00D72ADD" w:rsidP="00EF13B6">
      <w:p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</w:p>
    <w:p w14:paraId="47FFEE36" w14:textId="77777777" w:rsidR="00D72ADD" w:rsidRDefault="00D72ADD" w:rsidP="00EF13B6">
      <w:p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</w:p>
    <w:p w14:paraId="10A500B0" w14:textId="263BE083" w:rsidR="00EF13B6" w:rsidRPr="00EF13B6" w:rsidRDefault="00EF13B6" w:rsidP="00EF13B6">
      <w:pPr>
        <w:autoSpaceDE w:val="0"/>
        <w:autoSpaceDN w:val="0"/>
        <w:adjustRightInd w:val="0"/>
        <w:spacing w:after="0" w:line="364" w:lineRule="atLeast"/>
        <w:jc w:val="center"/>
      </w:pPr>
      <w:r>
        <w:t>[To install Temp &amp; Hum Sensor]</w:t>
      </w:r>
    </w:p>
    <w:p w14:paraId="26464B59" w14:textId="77777777" w:rsidR="00EF13B6" w:rsidRPr="00EF13B6" w:rsidRDefault="00EF13B6" w:rsidP="00EF13B6">
      <w:p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</w:p>
    <w:p w14:paraId="7E2A954D" w14:textId="77777777" w:rsidR="00D72ADD" w:rsidRDefault="00EF13B6" w:rsidP="00D72A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the </w:t>
      </w:r>
      <w:r w:rsidR="00D72ADD" w:rsidRPr="002A07F8">
        <w:rPr>
          <w:rFonts w:ascii="Times New Roman" w:hAnsi="Times New Roman" w:cs="Times New Roman"/>
          <w:sz w:val="24"/>
          <w:szCs w:val="24"/>
        </w:rPr>
        <w:t xml:space="preserve">AM2302 </w:t>
      </w:r>
      <w:r w:rsidR="00D72ADD">
        <w:rPr>
          <w:rFonts w:ascii="Times New Roman" w:hAnsi="Times New Roman" w:cs="Times New Roman"/>
          <w:sz w:val="24"/>
          <w:szCs w:val="24"/>
        </w:rPr>
        <w:t>T</w:t>
      </w:r>
      <w:r w:rsidR="00D72ADD" w:rsidRPr="002A07F8">
        <w:rPr>
          <w:rFonts w:ascii="Times New Roman" w:hAnsi="Times New Roman" w:cs="Times New Roman"/>
          <w:sz w:val="24"/>
          <w:szCs w:val="24"/>
        </w:rPr>
        <w:t xml:space="preserve">emperature &amp; </w:t>
      </w:r>
      <w:r w:rsidR="00D72ADD">
        <w:rPr>
          <w:rFonts w:ascii="Times New Roman" w:hAnsi="Times New Roman" w:cs="Times New Roman"/>
          <w:sz w:val="24"/>
          <w:szCs w:val="24"/>
        </w:rPr>
        <w:t>H</w:t>
      </w:r>
      <w:r w:rsidR="00D72ADD" w:rsidRPr="002A07F8">
        <w:rPr>
          <w:rFonts w:ascii="Times New Roman" w:hAnsi="Times New Roman" w:cs="Times New Roman"/>
          <w:sz w:val="24"/>
          <w:szCs w:val="24"/>
        </w:rPr>
        <w:t xml:space="preserve">umidity </w:t>
      </w:r>
      <w:r w:rsidR="00D72ADD">
        <w:rPr>
          <w:rFonts w:ascii="Times New Roman" w:hAnsi="Times New Roman" w:cs="Times New Roman"/>
          <w:sz w:val="24"/>
          <w:szCs w:val="24"/>
        </w:rPr>
        <w:t>S</w:t>
      </w:r>
      <w:r w:rsidR="00D72ADD" w:rsidRPr="002A07F8">
        <w:rPr>
          <w:rFonts w:ascii="Times New Roman" w:hAnsi="Times New Roman" w:cs="Times New Roman"/>
          <w:sz w:val="24"/>
          <w:szCs w:val="24"/>
        </w:rPr>
        <w:t>enso</w:t>
      </w:r>
      <w:r w:rsidR="00D72ADD">
        <w:rPr>
          <w:rFonts w:ascii="Times New Roman" w:hAnsi="Times New Roman" w:cs="Times New Roman"/>
          <w:sz w:val="24"/>
          <w:szCs w:val="24"/>
        </w:rPr>
        <w:t>r to the pin-out board on the PI</w:t>
      </w:r>
    </w:p>
    <w:p w14:paraId="1B3A0E0A" w14:textId="3DD5008A" w:rsidR="00D72ADD" w:rsidRPr="00D72ADD" w:rsidRDefault="002E35F8" w:rsidP="00D72ADD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will use</w:t>
      </w:r>
      <w:r w:rsidR="00D72ADD" w:rsidRPr="00D72ADD">
        <w:rPr>
          <w:rFonts w:ascii="Times New Roman" w:hAnsi="Times New Roman" w:cs="Times New Roman"/>
          <w:sz w:val="24"/>
          <w:szCs w:val="24"/>
        </w:rPr>
        <w:t xml:space="preserve"> physical pin 7 (data), </w:t>
      </w:r>
      <w:r>
        <w:rPr>
          <w:rFonts w:ascii="Times New Roman" w:hAnsi="Times New Roman" w:cs="Times New Roman"/>
          <w:sz w:val="24"/>
          <w:szCs w:val="24"/>
        </w:rPr>
        <w:t>pin</w:t>
      </w:r>
      <w:r w:rsidR="00D72ADD" w:rsidRPr="00D72ADD">
        <w:rPr>
          <w:rFonts w:ascii="Times New Roman" w:hAnsi="Times New Roman" w:cs="Times New Roman"/>
          <w:sz w:val="24"/>
          <w:szCs w:val="24"/>
        </w:rPr>
        <w:t xml:space="preserve"> 9 (ground), and </w:t>
      </w:r>
      <w:r>
        <w:rPr>
          <w:rFonts w:ascii="Times New Roman" w:hAnsi="Times New Roman" w:cs="Times New Roman"/>
          <w:sz w:val="24"/>
          <w:szCs w:val="24"/>
        </w:rPr>
        <w:t>pin</w:t>
      </w:r>
      <w:r w:rsidR="00D72ADD" w:rsidRPr="00D72ADD">
        <w:rPr>
          <w:rFonts w:ascii="Times New Roman" w:hAnsi="Times New Roman" w:cs="Times New Roman"/>
          <w:sz w:val="24"/>
          <w:szCs w:val="24"/>
        </w:rPr>
        <w:t xml:space="preserve"> 17 (</w:t>
      </w:r>
      <w:proofErr w:type="spellStart"/>
      <w:r w:rsidR="00D72ADD" w:rsidRPr="00D72ADD">
        <w:rPr>
          <w:rFonts w:ascii="Times New Roman" w:hAnsi="Times New Roman" w:cs="Times New Roman"/>
          <w:sz w:val="24"/>
          <w:szCs w:val="24"/>
        </w:rPr>
        <w:t>3v3</w:t>
      </w:r>
      <w:proofErr w:type="spellEnd"/>
      <w:r w:rsidR="00D72ADD" w:rsidRPr="00D72ADD">
        <w:rPr>
          <w:rFonts w:ascii="Times New Roman" w:hAnsi="Times New Roman" w:cs="Times New Roman"/>
          <w:sz w:val="24"/>
          <w:szCs w:val="24"/>
        </w:rPr>
        <w:t xml:space="preserve"> power)</w:t>
      </w:r>
    </w:p>
    <w:p w14:paraId="5F26B547" w14:textId="3C2E8272" w:rsidR="00D72ADD" w:rsidRPr="00EF13B6" w:rsidRDefault="002E35F8" w:rsidP="00D72ADD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2A07F8">
        <w:rPr>
          <w:rFonts w:ascii="Times New Roman" w:hAnsi="Times New Roman" w:cs="Times New Roman"/>
          <w:sz w:val="24"/>
          <w:szCs w:val="24"/>
        </w:rPr>
        <w:t>AM23</w:t>
      </w:r>
      <w:r w:rsidR="006F7988">
        <w:rPr>
          <w:rFonts w:ascii="Times New Roman" w:hAnsi="Times New Roman" w:cs="Times New Roman"/>
          <w:sz w:val="24"/>
          <w:szCs w:val="24"/>
        </w:rPr>
        <w:t xml:space="preserve">02 from the left + to the right – we will connect the first pin on the </w:t>
      </w:r>
      <w:r w:rsidR="006F7988" w:rsidRPr="002A07F8">
        <w:rPr>
          <w:rFonts w:ascii="Times New Roman" w:hAnsi="Times New Roman" w:cs="Times New Roman"/>
          <w:sz w:val="24"/>
          <w:szCs w:val="24"/>
        </w:rPr>
        <w:t>AM</w:t>
      </w:r>
      <w:proofErr w:type="gramStart"/>
      <w:r w:rsidR="006F7988" w:rsidRPr="002A07F8">
        <w:rPr>
          <w:rFonts w:ascii="Times New Roman" w:hAnsi="Times New Roman" w:cs="Times New Roman"/>
          <w:sz w:val="24"/>
          <w:szCs w:val="24"/>
        </w:rPr>
        <w:t xml:space="preserve">2302 </w:t>
      </w:r>
      <w:r w:rsidR="006F7988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6F7988">
        <w:rPr>
          <w:rFonts w:ascii="Times New Roman" w:hAnsi="Times New Roman" w:cs="Times New Roman"/>
          <w:sz w:val="24"/>
          <w:szCs w:val="24"/>
        </w:rPr>
        <w:t xml:space="preserve"> pin 17, the middle pin on the </w:t>
      </w:r>
      <w:r w:rsidR="006F7988" w:rsidRPr="002A07F8">
        <w:rPr>
          <w:rFonts w:ascii="Times New Roman" w:hAnsi="Times New Roman" w:cs="Times New Roman"/>
          <w:sz w:val="24"/>
          <w:szCs w:val="24"/>
        </w:rPr>
        <w:t>AM2302</w:t>
      </w:r>
      <w:r w:rsidR="006F7988">
        <w:rPr>
          <w:rFonts w:ascii="Times New Roman" w:hAnsi="Times New Roman" w:cs="Times New Roman"/>
          <w:sz w:val="24"/>
          <w:szCs w:val="24"/>
        </w:rPr>
        <w:t xml:space="preserve"> will connect to pin to pin 7, and finally the third pin on the </w:t>
      </w:r>
      <w:r w:rsidR="006F7988" w:rsidRPr="002A07F8">
        <w:rPr>
          <w:rFonts w:ascii="Times New Roman" w:hAnsi="Times New Roman" w:cs="Times New Roman"/>
          <w:sz w:val="24"/>
          <w:szCs w:val="24"/>
        </w:rPr>
        <w:t>AM2302</w:t>
      </w:r>
      <w:r w:rsidR="006F7988">
        <w:rPr>
          <w:rFonts w:ascii="Times New Roman" w:hAnsi="Times New Roman" w:cs="Times New Roman"/>
          <w:sz w:val="24"/>
          <w:szCs w:val="24"/>
        </w:rPr>
        <w:t xml:space="preserve"> we will connect to pin 9. See </w:t>
      </w:r>
      <w:r w:rsidR="00D831DD">
        <w:rPr>
          <w:rFonts w:ascii="Times New Roman" w:hAnsi="Times New Roman" w:cs="Times New Roman"/>
          <w:sz w:val="24"/>
          <w:szCs w:val="24"/>
        </w:rPr>
        <w:t xml:space="preserve">the </w:t>
      </w:r>
      <w:r w:rsidR="006F7988">
        <w:rPr>
          <w:rFonts w:ascii="Times New Roman" w:hAnsi="Times New Roman" w:cs="Times New Roman"/>
          <w:sz w:val="24"/>
          <w:szCs w:val="24"/>
        </w:rPr>
        <w:t>diagram below to check your wiring.</w:t>
      </w:r>
    </w:p>
    <w:p w14:paraId="3B21EEF3" w14:textId="46838899" w:rsidR="00D831DD" w:rsidRPr="000A7BCA" w:rsidRDefault="006F7988" w:rsidP="000A7BCA">
      <w:pPr>
        <w:autoSpaceDE w:val="0"/>
        <w:autoSpaceDN w:val="0"/>
        <w:adjustRightInd w:val="0"/>
        <w:spacing w:after="0" w:line="364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97B71" wp14:editId="281F1830">
                <wp:simplePos x="0" y="0"/>
                <wp:positionH relativeFrom="column">
                  <wp:posOffset>746760</wp:posOffset>
                </wp:positionH>
                <wp:positionV relativeFrom="paragraph">
                  <wp:posOffset>690880</wp:posOffset>
                </wp:positionV>
                <wp:extent cx="2409190" cy="1327785"/>
                <wp:effectExtent l="0" t="12700" r="3810" b="1841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190" cy="1327785"/>
                        </a:xfrm>
                        <a:prstGeom prst="bentConnector3">
                          <a:avLst>
                            <a:gd name="adj1" fmla="val 828"/>
                          </a:avLst>
                        </a:prstGeom>
                        <a:ln w="25400">
                          <a:solidFill>
                            <a:srgbClr val="EF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434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58.8pt;margin-top:54.4pt;width:189.7pt;height:10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" adj="179" strokecolor="#efded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0FFB2" wp14:editId="598E0032">
                <wp:simplePos x="0" y="0"/>
                <wp:positionH relativeFrom="column">
                  <wp:posOffset>1356360</wp:posOffset>
                </wp:positionH>
                <wp:positionV relativeFrom="paragraph">
                  <wp:posOffset>678180</wp:posOffset>
                </wp:positionV>
                <wp:extent cx="1803933" cy="1192377"/>
                <wp:effectExtent l="0" t="12700" r="0" b="1460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933" cy="1192377"/>
                        </a:xfrm>
                        <a:prstGeom prst="bentConnector3">
                          <a:avLst>
                            <a:gd name="adj1" fmla="val 828"/>
                          </a:avLst>
                        </a:prstGeom>
                        <a:ln w="25400">
                          <a:solidFill>
                            <a:srgbClr val="EF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3886C" id="Elbow Connector 6" o:spid="_x0000_s1026" type="#_x0000_t34" style="position:absolute;margin-left:106.8pt;margin-top:53.4pt;width:142.05pt;height:9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" adj="179" strokecolor="#efded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8E8DCD" wp14:editId="5525A299">
                <wp:simplePos x="0" y="0"/>
                <wp:positionH relativeFrom="column">
                  <wp:posOffset>1568907</wp:posOffset>
                </wp:positionH>
                <wp:positionV relativeFrom="paragraph">
                  <wp:posOffset>1741119</wp:posOffset>
                </wp:positionV>
                <wp:extent cx="190195" cy="398348"/>
                <wp:effectExtent l="25400" t="25400" r="2603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398348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CCAC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6B70C" id="Rectangle 9" o:spid="_x0000_s1026" style="position:absolute;margin-left:123.55pt;margin-top:137.1pt;width:15pt;height:31.3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" filled="f" strokecolor="#ccac83" strokeweight="3.5pt"/>
            </w:pict>
          </mc:Fallback>
        </mc:AlternateContent>
      </w:r>
      <w:r w:rsidR="003C23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D013A" wp14:editId="4D732B0C">
                <wp:simplePos x="0" y="0"/>
                <wp:positionH relativeFrom="column">
                  <wp:posOffset>863193</wp:posOffset>
                </wp:positionH>
                <wp:positionV relativeFrom="paragraph">
                  <wp:posOffset>678485</wp:posOffset>
                </wp:positionV>
                <wp:extent cx="2293061" cy="1464970"/>
                <wp:effectExtent l="0" t="12700" r="5715" b="2095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061" cy="1464970"/>
                        </a:xfrm>
                        <a:prstGeom prst="bentConnector3">
                          <a:avLst>
                            <a:gd name="adj1" fmla="val 828"/>
                          </a:avLst>
                        </a:prstGeom>
                        <a:ln w="25400">
                          <a:solidFill>
                            <a:srgbClr val="CCAC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D1F1" id="Elbow Connector 8" o:spid="_x0000_s1026" type="#_x0000_t34" style="position:absolute;margin-left:67.95pt;margin-top:53.4pt;width:180.55pt;height:1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" adj="179" strokecolor="#ccac83" strokeweight="2pt"/>
            </w:pict>
          </mc:Fallback>
        </mc:AlternateContent>
      </w:r>
      <w:r w:rsidR="003C2314">
        <w:rPr>
          <w:noProof/>
        </w:rPr>
        <w:drawing>
          <wp:inline distT="0" distB="0" distL="0" distR="0" wp14:anchorId="658A06D1" wp14:editId="0EE9D277">
            <wp:extent cx="2940557" cy="2493818"/>
            <wp:effectExtent l="0" t="0" r="635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669" cy="25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314">
        <w:rPr>
          <w:noProof/>
        </w:rPr>
        <w:drawing>
          <wp:inline distT="0" distB="0" distL="0" distR="0" wp14:anchorId="201FF2F4" wp14:editId="44B0CF6A">
            <wp:extent cx="2668104" cy="973340"/>
            <wp:effectExtent l="0" t="0" r="0" b="508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43" b="9865"/>
                    <a:stretch/>
                  </pic:blipFill>
                  <pic:spPr bwMode="auto">
                    <a:xfrm>
                      <a:off x="0" y="0"/>
                      <a:ext cx="2765197" cy="10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B8525" w14:textId="049BD5D7" w:rsidR="00C151D8" w:rsidRDefault="003E1E54" w:rsidP="00C151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030">
        <w:rPr>
          <w:rFonts w:ascii="Times New Roman" w:hAnsi="Times New Roman" w:cs="Times New Roman"/>
          <w:sz w:val="24"/>
          <w:szCs w:val="24"/>
        </w:rPr>
        <w:t xml:space="preserve">Open a terminal on the PI </w:t>
      </w:r>
    </w:p>
    <w:p w14:paraId="38E00187" w14:textId="77777777" w:rsidR="0084554F" w:rsidRPr="0084554F" w:rsidRDefault="0084554F" w:rsidP="0084554F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554F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84554F">
        <w:rPr>
          <w:rFonts w:ascii="Times New Roman" w:hAnsi="Times New Roman" w:cs="Times New Roman"/>
          <w:i/>
          <w:iCs/>
          <w:sz w:val="24"/>
          <w:szCs w:val="24"/>
        </w:rPr>
        <w:t xml:space="preserve"> apt-get update</w:t>
      </w:r>
    </w:p>
    <w:p w14:paraId="04A7763B" w14:textId="298B01C2" w:rsidR="0084554F" w:rsidRDefault="0084554F" w:rsidP="0084554F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554F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84554F">
        <w:rPr>
          <w:rFonts w:ascii="Times New Roman" w:hAnsi="Times New Roman" w:cs="Times New Roman"/>
          <w:i/>
          <w:iCs/>
          <w:sz w:val="24"/>
          <w:szCs w:val="24"/>
        </w:rPr>
        <w:t xml:space="preserve"> apt-get upgrade</w:t>
      </w:r>
    </w:p>
    <w:p w14:paraId="249F2C73" w14:textId="467F7CC8" w:rsidR="0084554F" w:rsidRPr="0084554F" w:rsidRDefault="0084554F" w:rsidP="0084554F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554F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84554F">
        <w:rPr>
          <w:rFonts w:ascii="Times New Roman" w:hAnsi="Times New Roman" w:cs="Times New Roman"/>
          <w:i/>
          <w:iCs/>
          <w:sz w:val="24"/>
          <w:szCs w:val="24"/>
        </w:rPr>
        <w:t xml:space="preserve"> apt-get install </w:t>
      </w:r>
      <w:proofErr w:type="spellStart"/>
      <w:r w:rsidRPr="0084554F">
        <w:rPr>
          <w:rFonts w:ascii="Times New Roman" w:hAnsi="Times New Roman" w:cs="Times New Roman"/>
          <w:i/>
          <w:iCs/>
          <w:sz w:val="24"/>
          <w:szCs w:val="24"/>
        </w:rPr>
        <w:t>python3</w:t>
      </w:r>
      <w:proofErr w:type="spellEnd"/>
      <w:r w:rsidRPr="0084554F">
        <w:rPr>
          <w:rFonts w:ascii="Times New Roman" w:hAnsi="Times New Roman" w:cs="Times New Roman"/>
          <w:i/>
          <w:iCs/>
          <w:sz w:val="24"/>
          <w:szCs w:val="24"/>
        </w:rPr>
        <w:t>-pip</w:t>
      </w:r>
    </w:p>
    <w:p w14:paraId="23E2D8F4" w14:textId="2F9251A6" w:rsidR="0084554F" w:rsidRPr="0084554F" w:rsidRDefault="0084554F" w:rsidP="0084554F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554F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8455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4554F">
        <w:rPr>
          <w:rFonts w:ascii="Times New Roman" w:hAnsi="Times New Roman" w:cs="Times New Roman"/>
          <w:i/>
          <w:iCs/>
          <w:sz w:val="24"/>
          <w:szCs w:val="24"/>
        </w:rPr>
        <w:t>pip3</w:t>
      </w:r>
      <w:proofErr w:type="spellEnd"/>
      <w:r w:rsidRPr="0084554F">
        <w:rPr>
          <w:rFonts w:ascii="Times New Roman" w:hAnsi="Times New Roman" w:cs="Times New Roman"/>
          <w:i/>
          <w:iCs/>
          <w:sz w:val="24"/>
          <w:szCs w:val="24"/>
        </w:rPr>
        <w:t xml:space="preserve"> install </w:t>
      </w:r>
      <w:proofErr w:type="spellStart"/>
      <w:r w:rsidRPr="0084554F">
        <w:rPr>
          <w:rFonts w:ascii="Times New Roman" w:hAnsi="Times New Roman" w:cs="Times New Roman"/>
          <w:i/>
          <w:iCs/>
          <w:sz w:val="24"/>
          <w:szCs w:val="24"/>
        </w:rPr>
        <w:t>adafruit-circuitpython-dht</w:t>
      </w:r>
      <w:proofErr w:type="spellEnd"/>
    </w:p>
    <w:p w14:paraId="696745FC" w14:textId="10E0FFFF" w:rsidR="0084554F" w:rsidRPr="00310024" w:rsidRDefault="00310024" w:rsidP="00310024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0024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310024">
        <w:rPr>
          <w:rFonts w:ascii="Times New Roman" w:hAnsi="Times New Roman" w:cs="Times New Roman"/>
          <w:i/>
          <w:iCs/>
          <w:sz w:val="24"/>
          <w:szCs w:val="24"/>
        </w:rPr>
        <w:t xml:space="preserve"> apt install </w:t>
      </w:r>
      <w:proofErr w:type="spellStart"/>
      <w:r w:rsidRPr="00310024">
        <w:rPr>
          <w:rFonts w:ascii="Times New Roman" w:hAnsi="Times New Roman" w:cs="Times New Roman"/>
          <w:i/>
          <w:iCs/>
          <w:sz w:val="24"/>
          <w:szCs w:val="24"/>
        </w:rPr>
        <w:t>python3</w:t>
      </w:r>
      <w:proofErr w:type="spellEnd"/>
      <w:r w:rsidRPr="00310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0024">
        <w:rPr>
          <w:rFonts w:ascii="Times New Roman" w:hAnsi="Times New Roman" w:cs="Times New Roman"/>
          <w:i/>
          <w:iCs/>
          <w:sz w:val="24"/>
          <w:szCs w:val="24"/>
        </w:rPr>
        <w:t>idle3</w:t>
      </w:r>
      <w:proofErr w:type="spellEnd"/>
    </w:p>
    <w:p w14:paraId="3C47FB5C" w14:textId="2EA5FBC9" w:rsidR="00C151D8" w:rsidRPr="00190030" w:rsidRDefault="00C151D8" w:rsidP="00190030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90030">
        <w:rPr>
          <w:rFonts w:ascii="Times New Roman" w:hAnsi="Times New Roman" w:cs="Times New Roman"/>
          <w:i/>
          <w:iCs/>
          <w:sz w:val="24"/>
          <w:szCs w:val="24"/>
        </w:rPr>
        <w:t>git clone</w:t>
      </w:r>
    </w:p>
    <w:p w14:paraId="30B90A6A" w14:textId="6F40865B" w:rsidR="00C151D8" w:rsidRPr="00190030" w:rsidRDefault="00C151D8" w:rsidP="00190030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90030">
        <w:rPr>
          <w:rFonts w:ascii="Times New Roman" w:hAnsi="Times New Roman" w:cs="Times New Roman"/>
          <w:i/>
          <w:iCs/>
          <w:sz w:val="24"/>
          <w:szCs w:val="24"/>
        </w:rPr>
        <w:t>cd</w:t>
      </w:r>
      <w:r w:rsidR="00190030" w:rsidRPr="00190030">
        <w:rPr>
          <w:rFonts w:ascii="Times New Roman" w:hAnsi="Times New Roman" w:cs="Times New Roman"/>
          <w:i/>
          <w:iCs/>
          <w:sz w:val="24"/>
          <w:szCs w:val="24"/>
        </w:rPr>
        <w:t xml:space="preserve"> Ant</w:t>
      </w:r>
    </w:p>
    <w:p w14:paraId="5413A78D" w14:textId="0527AE55" w:rsidR="00190030" w:rsidRPr="00190030" w:rsidRDefault="00190030" w:rsidP="00190030">
      <w:pPr>
        <w:numPr>
          <w:ilvl w:val="2"/>
          <w:numId w:val="14"/>
        </w:numPr>
        <w:spacing w:after="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90030">
        <w:rPr>
          <w:rFonts w:ascii="Times New Roman" w:hAnsi="Times New Roman" w:cs="Times New Roman"/>
          <w:i/>
          <w:iCs/>
          <w:sz w:val="24"/>
          <w:szCs w:val="24"/>
        </w:rPr>
        <w:t>nano run.py</w:t>
      </w:r>
    </w:p>
    <w:p w14:paraId="4B84ABB6" w14:textId="7BBB2E58" w:rsidR="00190030" w:rsidRPr="00190030" w:rsidRDefault="00190030" w:rsidP="0019003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030">
        <w:rPr>
          <w:rFonts w:ascii="Times New Roman" w:hAnsi="Times New Roman" w:cs="Times New Roman"/>
          <w:sz w:val="24"/>
          <w:szCs w:val="24"/>
        </w:rPr>
        <w:t>Now use your arrow keys to find the place that says read API Key</w:t>
      </w:r>
    </w:p>
    <w:p w14:paraId="56EDE5B8" w14:textId="60084A36" w:rsidR="00190030" w:rsidRDefault="00190030" w:rsidP="0019003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030">
        <w:rPr>
          <w:rFonts w:ascii="Times New Roman" w:hAnsi="Times New Roman" w:cs="Times New Roman"/>
          <w:sz w:val="24"/>
          <w:szCs w:val="24"/>
        </w:rPr>
        <w:t xml:space="preserve">Look on your </w:t>
      </w:r>
      <w:proofErr w:type="spellStart"/>
      <w:r w:rsidRPr="00190030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190030">
        <w:rPr>
          <w:rFonts w:ascii="Times New Roman" w:hAnsi="Times New Roman" w:cs="Times New Roman"/>
          <w:sz w:val="24"/>
          <w:szCs w:val="24"/>
        </w:rPr>
        <w:t xml:space="preserve"> account under the API Keys tab and paste the write API number between the spaces that follow write API</w:t>
      </w:r>
    </w:p>
    <w:p w14:paraId="3913D69B" w14:textId="75C4AF1E" w:rsidR="00190030" w:rsidRDefault="00190030" w:rsidP="0019003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will compile the code </w:t>
      </w:r>
    </w:p>
    <w:p w14:paraId="62E0AAE0" w14:textId="28805A9D" w:rsidR="00190030" w:rsidRDefault="0084554F" w:rsidP="00190030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python3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run.py</w:t>
      </w:r>
    </w:p>
    <w:p w14:paraId="5F2107EF" w14:textId="6D65D23B" w:rsidR="0084554F" w:rsidRPr="00190030" w:rsidRDefault="0084554F" w:rsidP="00190030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run.py </w:t>
      </w:r>
      <w:r w:rsidRPr="0084554F">
        <w:rPr>
          <w:rFonts w:ascii="Times New Roman" w:hAnsi="Times New Roman" w:cs="Times New Roman"/>
          <w:sz w:val="24"/>
          <w:szCs w:val="24"/>
        </w:rPr>
        <w:t>&amp; disown</w:t>
      </w:r>
    </w:p>
    <w:p w14:paraId="6FB0CAB6" w14:textId="77777777" w:rsidR="00C151D8" w:rsidRPr="00190030" w:rsidRDefault="00C151D8" w:rsidP="00C151D8">
      <w:p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BC06B9C" w14:textId="7FF211A5" w:rsidR="000A7BCA" w:rsidRPr="000A7BCA" w:rsidRDefault="00D831DD" w:rsidP="000A7BC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To graph our data </w:t>
      </w:r>
      <w:r w:rsidR="0084554F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 xml:space="preserve">we will make a thingspeak account </w:t>
      </w:r>
      <w:r w:rsidR="000A7BCA">
        <w:rPr>
          <w:rFonts w:ascii="Times New Roman" w:hAnsi="Times New Roman" w:cs="Times New Roman"/>
          <w:sz w:val="24"/>
          <w:szCs w:val="24"/>
        </w:rPr>
        <w:t xml:space="preserve">at </w:t>
      </w:r>
      <w:hyperlink r:id="rId18" w:history="1">
        <w:r w:rsidR="000A7BCA" w:rsidRPr="00901CFF">
          <w:rPr>
            <w:rStyle w:val="Hyperlink"/>
            <w:rFonts w:ascii="Times New Roman" w:hAnsi="Times New Roman" w:cs="Times New Roman"/>
            <w:sz w:val="24"/>
            <w:szCs w:val="24"/>
          </w:rPr>
          <w:t>https://thingspeak.com/</w:t>
        </w:r>
      </w:hyperlink>
    </w:p>
    <w:p w14:paraId="6E9BA8C0" w14:textId="27FF0858" w:rsidR="000A7BCA" w:rsidRDefault="000A7BCA" w:rsidP="000A7BC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A7BCA">
        <w:rPr>
          <w:rFonts w:ascii="Times New Roman" w:hAnsi="Times New Roman" w:cs="Times New Roman"/>
          <w:sz w:val="24"/>
          <w:szCs w:val="24"/>
        </w:rPr>
        <w:t>Sele</w:t>
      </w:r>
      <w:r>
        <w:rPr>
          <w:rFonts w:ascii="Times New Roman" w:hAnsi="Times New Roman" w:cs="Times New Roman"/>
          <w:sz w:val="24"/>
          <w:szCs w:val="24"/>
        </w:rPr>
        <w:t>ct ‘New Channel’</w:t>
      </w:r>
    </w:p>
    <w:p w14:paraId="7DEFDFBF" w14:textId="42971807" w:rsidR="000A7BCA" w:rsidRDefault="000A7BCA" w:rsidP="000A7BC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two field boxes and name Field 1 Temperature &amp; Field 2 as Humidity</w:t>
      </w:r>
    </w:p>
    <w:p w14:paraId="3981A966" w14:textId="5DC6142C" w:rsidR="000A7BCA" w:rsidRDefault="000A7BCA" w:rsidP="000A7BC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Sharing tab and select ‘share channel view with everyone’</w:t>
      </w:r>
    </w:p>
    <w:p w14:paraId="6DDC4B1A" w14:textId="1300CABB" w:rsidR="000A7BCA" w:rsidRDefault="000A7BCA" w:rsidP="000A7BC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tab that says Public View</w:t>
      </w:r>
    </w:p>
    <w:p w14:paraId="206E2D3F" w14:textId="3FBB0E22" w:rsidR="000A7BCA" w:rsidRDefault="000A7BCA" w:rsidP="000A7BC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the green button that says MATLAB Visualization </w:t>
      </w:r>
    </w:p>
    <w:p w14:paraId="061A1049" w14:textId="57091E63" w:rsidR="000A7BCA" w:rsidRDefault="000A7BCA" w:rsidP="000A7BC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Custom (no starter code) and select Create</w:t>
      </w:r>
    </w:p>
    <w:p w14:paraId="6B6207C1" w14:textId="579D2B2A" w:rsidR="000A7BCA" w:rsidRDefault="000A7BCA" w:rsidP="000A7BC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</w:t>
      </w:r>
      <w:hyperlink r:id="rId19" w:history="1">
        <w:r w:rsidRPr="00326C60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paste this code where it says Enter your MATLAB code below</w:t>
      </w:r>
    </w:p>
    <w:p w14:paraId="5302ADD1" w14:textId="438DD974" w:rsidR="00FF06CF" w:rsidRDefault="00FF06CF" w:rsidP="000A7BC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run and save</w:t>
      </w:r>
    </w:p>
    <w:p w14:paraId="33DBFFE6" w14:textId="2DC11012" w:rsidR="00326C60" w:rsidRDefault="00326C60" w:rsidP="000A7BC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view your graph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click on the button in the picture below to generate an iframe to emb</w:t>
      </w:r>
      <w:r w:rsidR="00751BB9">
        <w:rPr>
          <w:rFonts w:ascii="Times New Roman" w:hAnsi="Times New Roman" w:cs="Times New Roman"/>
          <w:sz w:val="24"/>
          <w:szCs w:val="24"/>
        </w:rPr>
        <w:t>ed the graph in a website</w:t>
      </w:r>
    </w:p>
    <w:p w14:paraId="0763473C" w14:textId="728C2F51" w:rsidR="00326C60" w:rsidRDefault="00326C60" w:rsidP="00326C60">
      <w:pPr>
        <w:autoSpaceDE w:val="0"/>
        <w:autoSpaceDN w:val="0"/>
        <w:adjustRightInd w:val="0"/>
        <w:spacing w:after="0" w:line="364" w:lineRule="atLeast"/>
        <w:ind w:left="9360"/>
        <w:jc w:val="both"/>
        <w:rPr>
          <w:rFonts w:ascii="Times New Roman" w:hAnsi="Times New Roman" w:cs="Times New Roman"/>
          <w:sz w:val="24"/>
          <w:szCs w:val="24"/>
        </w:rPr>
      </w:pPr>
    </w:p>
    <w:p w14:paraId="56A53AF8" w14:textId="40EE229A" w:rsidR="00326C60" w:rsidRDefault="00751BB9" w:rsidP="00326C60">
      <w:p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BCBC1" wp14:editId="17C01C29">
                <wp:simplePos x="0" y="0"/>
                <wp:positionH relativeFrom="column">
                  <wp:posOffset>3436620</wp:posOffset>
                </wp:positionH>
                <wp:positionV relativeFrom="paragraph">
                  <wp:posOffset>36407</wp:posOffset>
                </wp:positionV>
                <wp:extent cx="122503" cy="111829"/>
                <wp:effectExtent l="12700" t="12700" r="1778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03" cy="111829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CCAC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70020" id="Rectangle 4" o:spid="_x0000_s1026" style="position:absolute;margin-left:270.6pt;margin-top:2.85pt;width:9.65pt;height: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" filled="f" strokecolor="#ccac83" strokeweight="1.75pt"/>
            </w:pict>
          </mc:Fallback>
        </mc:AlternateContent>
      </w:r>
      <w:r w:rsidR="00326C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326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477A9" wp14:editId="36AF5D25">
            <wp:extent cx="1604211" cy="1138202"/>
            <wp:effectExtent l="0" t="0" r="0" b="508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575" cy="11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45C4" w14:textId="742B1F2E" w:rsidR="00751BB9" w:rsidRDefault="00751BB9" w:rsidP="00326C60">
      <w:p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55823A5" w14:textId="76D189B5" w:rsidR="00751BB9" w:rsidRDefault="00751BB9" w:rsidP="00751BB9">
      <w:pPr>
        <w:autoSpaceDE w:val="0"/>
        <w:autoSpaceDN w:val="0"/>
        <w:adjustRightInd w:val="0"/>
        <w:spacing w:after="0" w:line="364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5F9CCB1B" w14:textId="2AACC384" w:rsidR="00751BB9" w:rsidRDefault="00751BB9" w:rsidP="00326C60">
      <w:p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VNC viewer on your PC and VNC server on your PI to connect with a GUI to your PI without the pi being connected to a screen and keyboard.</w:t>
      </w:r>
    </w:p>
    <w:p w14:paraId="40D56323" w14:textId="414E3A5F" w:rsidR="00751BB9" w:rsidRDefault="00751BB9" w:rsidP="00326C60">
      <w:p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4B589E" w14:textId="77777777" w:rsidR="00326C60" w:rsidRDefault="00326C60" w:rsidP="00326C60">
      <w:p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36BB26" w14:textId="77777777" w:rsidR="00326C60" w:rsidRDefault="00326C60" w:rsidP="00326C60">
      <w:p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E6AF34" w14:textId="77777777" w:rsidR="00326C60" w:rsidRDefault="00326C60" w:rsidP="00326C60">
      <w:p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F2C6CA" w14:textId="0854536E" w:rsidR="00326C60" w:rsidRPr="00326C60" w:rsidRDefault="00326C60" w:rsidP="00326C60">
      <w:pPr>
        <w:autoSpaceDE w:val="0"/>
        <w:autoSpaceDN w:val="0"/>
        <w:adjustRightInd w:val="0"/>
        <w:spacing w:after="0" w:line="364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326C60" w:rsidRPr="00326C6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1A53A" w14:textId="77777777" w:rsidR="00653E17" w:rsidRDefault="00653E17">
      <w:pPr>
        <w:spacing w:after="0" w:line="240" w:lineRule="auto"/>
      </w:pPr>
      <w:r>
        <w:separator/>
      </w:r>
    </w:p>
    <w:p w14:paraId="42AC577F" w14:textId="77777777" w:rsidR="00653E17" w:rsidRDefault="00653E17"/>
    <w:p w14:paraId="68A56A2B" w14:textId="77777777" w:rsidR="00653E17" w:rsidRDefault="00653E17"/>
  </w:endnote>
  <w:endnote w:type="continuationSeparator" w:id="0">
    <w:p w14:paraId="31F6E4E8" w14:textId="77777777" w:rsidR="00653E17" w:rsidRDefault="00653E17">
      <w:pPr>
        <w:spacing w:after="0" w:line="240" w:lineRule="auto"/>
      </w:pPr>
      <w:r>
        <w:continuationSeparator/>
      </w:r>
    </w:p>
    <w:p w14:paraId="67B85605" w14:textId="77777777" w:rsidR="00653E17" w:rsidRDefault="00653E17"/>
    <w:p w14:paraId="25C8F16F" w14:textId="77777777" w:rsidR="00653E17" w:rsidRDefault="00653E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8C594" w14:textId="77777777" w:rsidR="0055047F" w:rsidRDefault="005504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724E3" w14:textId="77777777" w:rsidR="0055047F" w:rsidRDefault="005C24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93C28" w14:textId="77777777" w:rsidR="0055047F" w:rsidRDefault="00550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F2341" w14:textId="77777777" w:rsidR="00653E17" w:rsidRDefault="00653E17">
      <w:pPr>
        <w:spacing w:after="0" w:line="240" w:lineRule="auto"/>
      </w:pPr>
      <w:r>
        <w:separator/>
      </w:r>
    </w:p>
    <w:p w14:paraId="59483C9E" w14:textId="77777777" w:rsidR="00653E17" w:rsidRDefault="00653E17"/>
    <w:p w14:paraId="434A6898" w14:textId="77777777" w:rsidR="00653E17" w:rsidRDefault="00653E17"/>
  </w:footnote>
  <w:footnote w:type="continuationSeparator" w:id="0">
    <w:p w14:paraId="1A8AD39C" w14:textId="77777777" w:rsidR="00653E17" w:rsidRDefault="00653E17">
      <w:pPr>
        <w:spacing w:after="0" w:line="240" w:lineRule="auto"/>
      </w:pPr>
      <w:r>
        <w:continuationSeparator/>
      </w:r>
    </w:p>
    <w:p w14:paraId="5AE4CD94" w14:textId="77777777" w:rsidR="00653E17" w:rsidRDefault="00653E17"/>
    <w:p w14:paraId="16AF92AA" w14:textId="77777777" w:rsidR="00653E17" w:rsidRDefault="00653E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5194B" w14:textId="77777777" w:rsidR="0055047F" w:rsidRDefault="005504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A856F" w14:textId="77777777" w:rsidR="0055047F" w:rsidRDefault="005504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41D35" w14:textId="77777777" w:rsidR="0055047F" w:rsidRDefault="005504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A88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6593FB2"/>
    <w:multiLevelType w:val="multilevel"/>
    <w:tmpl w:val="D7BA8210"/>
    <w:styleLink w:val="Style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 (Body CS)" w:hint="default"/>
        <w:b/>
        <w:i w:val="0"/>
        <w:color w:val="CCAC83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341FD"/>
    <w:multiLevelType w:val="hybridMultilevel"/>
    <w:tmpl w:val="3C44814A"/>
    <w:lvl w:ilvl="0" w:tplc="8AE871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F275C"/>
    <w:multiLevelType w:val="hybridMultilevel"/>
    <w:tmpl w:val="308609A2"/>
    <w:lvl w:ilvl="0" w:tplc="848EC6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AC1D8A"/>
    <w:multiLevelType w:val="hybridMultilevel"/>
    <w:tmpl w:val="A59C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F3EB8"/>
    <w:multiLevelType w:val="hybridMultilevel"/>
    <w:tmpl w:val="D50EF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B1C5A"/>
    <w:multiLevelType w:val="multilevel"/>
    <w:tmpl w:val="D7BA8210"/>
    <w:numStyleLink w:val="Style1"/>
  </w:abstractNum>
  <w:abstractNum w:abstractNumId="17" w15:restartNumberingAfterBreak="0">
    <w:nsid w:val="65897D46"/>
    <w:multiLevelType w:val="hybridMultilevel"/>
    <w:tmpl w:val="590CB0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B232C"/>
    <w:multiLevelType w:val="hybridMultilevel"/>
    <w:tmpl w:val="F434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12507"/>
    <w:multiLevelType w:val="multilevel"/>
    <w:tmpl w:val="08D0902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" w:hAnsi="Times" w:cs="Times New Roman (Body CS)" w:hint="default"/>
        <w:b w:val="0"/>
        <w:bCs w:val="0"/>
        <w:i w:val="0"/>
        <w:color w:val="CCAC83"/>
        <w:sz w:val="24"/>
        <w:szCs w:val="24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bullet"/>
      <w:lvlText w:val="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12"/>
  </w:num>
  <w:num w:numId="14">
    <w:abstractNumId w:val="16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9"/>
  </w:num>
  <w:num w:numId="20">
    <w:abstractNumId w:val="15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0B"/>
    <w:rsid w:val="000407F9"/>
    <w:rsid w:val="000A7BCA"/>
    <w:rsid w:val="000B11F8"/>
    <w:rsid w:val="000F2FDF"/>
    <w:rsid w:val="00190030"/>
    <w:rsid w:val="00247746"/>
    <w:rsid w:val="002A07F8"/>
    <w:rsid w:val="002E35F8"/>
    <w:rsid w:val="002E5186"/>
    <w:rsid w:val="00310024"/>
    <w:rsid w:val="00326C60"/>
    <w:rsid w:val="003C2314"/>
    <w:rsid w:val="003E1E54"/>
    <w:rsid w:val="003F1A05"/>
    <w:rsid w:val="0055047F"/>
    <w:rsid w:val="005949C3"/>
    <w:rsid w:val="005C240C"/>
    <w:rsid w:val="00653E17"/>
    <w:rsid w:val="00677758"/>
    <w:rsid w:val="00694439"/>
    <w:rsid w:val="00697B39"/>
    <w:rsid w:val="006F7988"/>
    <w:rsid w:val="00751BB9"/>
    <w:rsid w:val="007A0A93"/>
    <w:rsid w:val="007B1E5E"/>
    <w:rsid w:val="0084265B"/>
    <w:rsid w:val="0084554F"/>
    <w:rsid w:val="008A0DD1"/>
    <w:rsid w:val="008A7655"/>
    <w:rsid w:val="00994C27"/>
    <w:rsid w:val="00A14B0B"/>
    <w:rsid w:val="00AD5630"/>
    <w:rsid w:val="00C151D8"/>
    <w:rsid w:val="00D72ADD"/>
    <w:rsid w:val="00D831DD"/>
    <w:rsid w:val="00E67D47"/>
    <w:rsid w:val="00EB2ED7"/>
    <w:rsid w:val="00EF13B6"/>
    <w:rsid w:val="00F05657"/>
    <w:rsid w:val="00F056F1"/>
    <w:rsid w:val="00F24130"/>
    <w:rsid w:val="00FF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E28E6"/>
  <w15:docId w15:val="{0BE128E0-9B20-0A4E-818C-9BE85207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4B0B"/>
    <w:rPr>
      <w:color w:val="8956A5" w:themeColor="followedHyperlink"/>
      <w:u w:val="single"/>
    </w:rPr>
  </w:style>
  <w:style w:type="numbering" w:customStyle="1" w:styleId="Style1">
    <w:name w:val="Style1"/>
    <w:uiPriority w:val="99"/>
    <w:rsid w:val="00A14B0B"/>
    <w:pPr>
      <w:numPr>
        <w:numId w:val="1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777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F2F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655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455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5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Anker-Portable-Reader-RS-MMC-Micro/dp/B006T9B6R2/ref=sr_1_3?dchild=1&amp;keywords=USB+to+Micro+SD+card+reader&amp;qid=1621221307&amp;sr=8-3" TargetMode="External"/><Relationship Id="rId13" Type="http://schemas.openxmlformats.org/officeDocument/2006/relationships/hyperlink" Target="https://www.amazon.com/Gowoops-Temperature-Humidity-Measurement-Raspberry/dp/B073F472JL/ref=sr_1_2?dchild=1&amp;keywords=am2302+raspberry+pi&amp;qid=1619045823&amp;s=electronics&amp;sr=1-2" TargetMode="External"/><Relationship Id="rId18" Type="http://schemas.openxmlformats.org/officeDocument/2006/relationships/hyperlink" Target="https://thingspeak.com/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amazon.com/CanaKit-Raspberry-Power-Supply-Listed/dp/B07BC6WH7V/ref=sr_1_6?dchild=1&amp;keywords=raspberry+pi+3&amp;qid=1618727784&amp;sr=8-6" TargetMode="External"/><Relationship Id="rId12" Type="http://schemas.openxmlformats.org/officeDocument/2006/relationships/hyperlink" Target="https://www.amazon.com/gp/product/B00VG9XL5U/ref=as_li_qf_sp_asin_il_tl?ie=UTF8&amp;tag=carnivorou036-20&amp;camp=1789&amp;creative=9325&amp;linkCode=as2&amp;creativeASIN=B00VG9XL5U&amp;linkId=2f247f1dcd563eca0ebdd655d9f3245a" TargetMode="External"/><Relationship Id="rId17" Type="http://schemas.openxmlformats.org/officeDocument/2006/relationships/image" Target="media/image2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dp/B072L1XMJR?psc=1&amp;ref=ppx_yo2_dt_b_product_details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dataplicity.com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amazon.com/Raspberry-Camera-Module-Megapixels-Sensor/dp/B07L82XBNM/ref=sr_1_3?dchild=1&amp;keywords=raspberry+pi+3+camera&amp;qid=1618727900&amp;sr=8-3" TargetMode="External"/><Relationship Id="rId19" Type="http://schemas.openxmlformats.org/officeDocument/2006/relationships/hyperlink" Target="https://github.com/ilyfisher/Ant_pi/blob/main/matlab.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Dorhea-Raspberry-Supporting-Installation-Heatsinks/dp/B07JBB9QSB/ref=sr_1_3?crid=3UVLYN5ENRPXR&amp;dchild=1&amp;keywords=raspberry+pi+3+camera+case&amp;qid=1618727670&amp;sprefix=raspberry+pi+3+camera,aps,276&amp;sr=8-3" TargetMode="External"/><Relationship Id="rId14" Type="http://schemas.openxmlformats.org/officeDocument/2006/relationships/hyperlink" Target="https://github.com/silvanmelchior/RPi_Cam_Web_Interface.git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fisher/Library/Containers/com.microsoft.Word/Data/Library/Application%20Support/Microsoft/Office/16.0/DTS/en-US%7b0A85C764-6D36-8742-9F2F-7452514CD50F%7d/%7b42F9C01E-DC84-C84A-9543-6F6A9F634C2B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{42F9C01E-DC84-C84A-9543-6F6A9F634C2B}tf10002083.dotx</Template>
  <TotalTime>244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 Fisher</dc:creator>
  <cp:keywords/>
  <dc:description/>
  <cp:lastModifiedBy>Fisher, Ily</cp:lastModifiedBy>
  <cp:revision>2</cp:revision>
  <dcterms:created xsi:type="dcterms:W3CDTF">2021-04-18T05:43:00Z</dcterms:created>
  <dcterms:modified xsi:type="dcterms:W3CDTF">2021-06-23T21:25:00Z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